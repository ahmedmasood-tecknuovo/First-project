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6639" w14:textId="7871E47E" w:rsidR="000A20E0" w:rsidRPr="000A20E0" w:rsidRDefault="000A20E0" w:rsidP="003E24E9">
      <w:pPr>
        <w:rPr>
          <w:rFonts w:ascii="AppleSystemUIFont" w:hAnsi="AppleSystemUIFont" w:cs="AppleSystemUIFont"/>
          <w:b/>
          <w:bCs/>
          <w:sz w:val="26"/>
          <w:szCs w:val="26"/>
          <w:u w:val="single"/>
        </w:rPr>
      </w:pPr>
      <w:r>
        <w:rPr>
          <w:rFonts w:ascii="AppleSystemUIFont" w:hAnsi="AppleSystemUIFont" w:cs="AppleSystemUIFont"/>
          <w:b/>
          <w:bCs/>
          <w:sz w:val="26"/>
          <w:szCs w:val="26"/>
          <w:u w:val="single"/>
        </w:rPr>
        <w:t>Handover process</w:t>
      </w:r>
      <w:r w:rsidR="00EB3D4D">
        <w:rPr>
          <w:rFonts w:ascii="AppleSystemUIFont" w:hAnsi="AppleSystemUIFont" w:cs="AppleSystemUIFont"/>
          <w:b/>
          <w:bCs/>
          <w:sz w:val="26"/>
          <w:szCs w:val="26"/>
          <w:u w:val="single"/>
        </w:rPr>
        <w:t xml:space="preserve"> - AM</w:t>
      </w:r>
    </w:p>
    <w:p w14:paraId="0B16BA21" w14:textId="5D6B0C1C" w:rsidR="000A20E0" w:rsidRDefault="000A20E0" w:rsidP="003E24E9">
      <w:pPr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22/08/2025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Juzer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Meeting 1:</w:t>
      </w:r>
    </w:p>
    <w:p w14:paraId="0F645171" w14:textId="77777777" w:rsidR="000A20E0" w:rsidRPr="000A20E0" w:rsidRDefault="000A20E0" w:rsidP="000A20E0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Tooling &amp; Access</w:t>
      </w:r>
    </w:p>
    <w:p w14:paraId="16952376" w14:textId="77777777" w:rsidR="000A20E0" w:rsidRDefault="000A20E0" w:rsidP="000A20E0">
      <w:pPr>
        <w:numPr>
          <w:ilvl w:val="0"/>
          <w:numId w:val="2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What tools </w:t>
      </w:r>
      <w:proofErr w:type="spell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 uses daily (CI/CD, monitoring, ticketing, etc.)</w:t>
      </w:r>
    </w:p>
    <w:p w14:paraId="23833D3D" w14:textId="2EFF7530" w:rsidR="000A20E0" w:rsidRDefault="000A20E0" w:rsidP="000A20E0">
      <w:pPr>
        <w:pStyle w:val="ListParagraph"/>
        <w:numPr>
          <w:ilvl w:val="1"/>
          <w:numId w:val="2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Predominantly IAC, Terraform, and CI/CD (Gitlab) controlling the deployment of the following infra:</w:t>
      </w:r>
    </w:p>
    <w:p w14:paraId="16E064C5" w14:textId="4885BAD1" w:rsidR="000A20E0" w:rsidRDefault="000A20E0" w:rsidP="000A20E0">
      <w:pPr>
        <w:pStyle w:val="ListParagraph"/>
        <w:numPr>
          <w:ilvl w:val="2"/>
          <w:numId w:val="2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Azure Key Vault (Key regen)</w:t>
      </w:r>
    </w:p>
    <w:p w14:paraId="7C9ABAD5" w14:textId="6C8BB8DB" w:rsidR="000A20E0" w:rsidRDefault="000A20E0" w:rsidP="000A20E0">
      <w:pPr>
        <w:pStyle w:val="ListParagraph"/>
        <w:numPr>
          <w:ilvl w:val="2"/>
          <w:numId w:val="2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Azure MongoDB</w:t>
      </w:r>
    </w:p>
    <w:p w14:paraId="5C661673" w14:textId="411255AE" w:rsidR="000A20E0" w:rsidRDefault="000A20E0" w:rsidP="000A20E0">
      <w:pPr>
        <w:pStyle w:val="ListParagraph"/>
        <w:numPr>
          <w:ilvl w:val="2"/>
          <w:numId w:val="2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Azure Cache for Redis</w:t>
      </w:r>
    </w:p>
    <w:p w14:paraId="4A0AFFF5" w14:textId="211B791C" w:rsidR="000A20E0" w:rsidRPr="000A20E0" w:rsidRDefault="000A20E0" w:rsidP="000A20E0">
      <w:pPr>
        <w:pStyle w:val="ListParagraph"/>
        <w:numPr>
          <w:ilvl w:val="2"/>
          <w:numId w:val="2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RMD hosted on AKS </w:t>
      </w:r>
      <w:r w:rsidR="004763F9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2.0 </w:t>
      </w: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cluster </w:t>
      </w:r>
      <w:r w:rsidR="00EB3D4D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– </w:t>
      </w:r>
      <w:r w:rsidR="00EB3D4D"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  <w:t>Pete Whitehead managed.</w:t>
      </w:r>
    </w:p>
    <w:p w14:paraId="7B42C5AA" w14:textId="77777777" w:rsidR="000A20E0" w:rsidRPr="000A20E0" w:rsidRDefault="000A20E0" w:rsidP="000A20E0">
      <w:p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</w:p>
    <w:p w14:paraId="6B376FC9" w14:textId="77777777" w:rsidR="000A20E0" w:rsidRPr="000A20E0" w:rsidRDefault="000A20E0" w:rsidP="000A20E0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Meeting Rhythm and Stakeholders/Team Dynamics</w:t>
      </w:r>
    </w:p>
    <w:p w14:paraId="1738ECA7" w14:textId="06508941" w:rsidR="000A20E0" w:rsidRDefault="000A20E0" w:rsidP="004763F9">
      <w:pPr>
        <w:numPr>
          <w:ilvl w:val="0"/>
          <w:numId w:val="28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What recurring meetings does </w:t>
      </w:r>
      <w:proofErr w:type="spell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 attend</w:t>
      </w:r>
      <w:r w:rsidR="004763F9">
        <w:rPr>
          <w:rFonts w:ascii="Aptos" w:eastAsia="Times New Roman" w:hAnsi="Aptos" w:cs="Times New Roman"/>
          <w:color w:val="212121"/>
          <w:szCs w:val="22"/>
          <w:lang w:eastAsia="en-GB"/>
        </w:rPr>
        <w:t>?</w:t>
      </w:r>
    </w:p>
    <w:p w14:paraId="7E9086FA" w14:textId="35FB9EAB" w:rsidR="004763F9" w:rsidRPr="000A20E0" w:rsidRDefault="001A042F" w:rsidP="004763F9">
      <w:pPr>
        <w:numPr>
          <w:ilvl w:val="1"/>
          <w:numId w:val="28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9:30 </w:t>
      </w:r>
      <w:r w:rsidR="004763F9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Daily standups, Sprint planning and Sprint retro every Tuesday, </w:t>
      </w:r>
      <w:r w:rsidR="00EB3D4D">
        <w:rPr>
          <w:rFonts w:ascii="Aptos" w:eastAsia="Times New Roman" w:hAnsi="Aptos" w:cs="Times New Roman"/>
          <w:color w:val="212121"/>
          <w:szCs w:val="22"/>
          <w:lang w:eastAsia="en-GB"/>
        </w:rPr>
        <w:t>production</w:t>
      </w:r>
      <w:r w:rsidR="004763F9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releases to be carried out on Thursday. </w:t>
      </w:r>
    </w:p>
    <w:p w14:paraId="48C7F503" w14:textId="4A0302C1" w:rsidR="000A20E0" w:rsidRDefault="000A20E0" w:rsidP="000A20E0">
      <w:pPr>
        <w:numPr>
          <w:ilvl w:val="0"/>
          <w:numId w:val="28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Which stakeholders does </w:t>
      </w:r>
      <w:proofErr w:type="spell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 interact with and agree timeline for introductions</w:t>
      </w:r>
      <w:r w:rsidR="004763F9">
        <w:rPr>
          <w:rFonts w:ascii="Aptos" w:eastAsia="Times New Roman" w:hAnsi="Aptos" w:cs="Times New Roman"/>
          <w:color w:val="212121"/>
          <w:szCs w:val="22"/>
          <w:lang w:eastAsia="en-GB"/>
        </w:rPr>
        <w:t>?</w:t>
      </w:r>
    </w:p>
    <w:p w14:paraId="7EA94E5D" w14:textId="368FC890" w:rsidR="004763F9" w:rsidRPr="000A20E0" w:rsidRDefault="004763F9" w:rsidP="004763F9">
      <w:pPr>
        <w:numPr>
          <w:ilvl w:val="1"/>
          <w:numId w:val="28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Pete Whitehead, Rest of the RMD team,</w:t>
      </w:r>
    </w:p>
    <w:p w14:paraId="3A0F47DC" w14:textId="77777777" w:rsidR="000A20E0" w:rsidRDefault="000A20E0" w:rsidP="000A20E0">
      <w:pPr>
        <w:numPr>
          <w:ilvl w:val="0"/>
          <w:numId w:val="28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Who </w:t>
      </w:r>
      <w:proofErr w:type="gram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are</w:t>
      </w:r>
      <w:proofErr w:type="gram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the go-to people for specific systems (outside stakeholders, internal SMEs)?</w:t>
      </w:r>
    </w:p>
    <w:p w14:paraId="66749172" w14:textId="1578A273" w:rsidR="004763F9" w:rsidRDefault="004763F9" w:rsidP="004763F9">
      <w:pPr>
        <w:numPr>
          <w:ilvl w:val="1"/>
          <w:numId w:val="28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Pete Whitehea</w:t>
      </w:r>
      <w:r w:rsidR="00E2233F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d, outside of that, on Demand </w:t>
      </w:r>
      <w:r w:rsidR="00EB3D4D">
        <w:rPr>
          <w:rFonts w:ascii="Aptos" w:eastAsia="Times New Roman" w:hAnsi="Aptos" w:cs="Times New Roman"/>
          <w:color w:val="212121"/>
          <w:szCs w:val="22"/>
          <w:lang w:eastAsia="en-GB"/>
        </w:rPr>
        <w:t>management.</w:t>
      </w:r>
    </w:p>
    <w:p w14:paraId="1F0B60F1" w14:textId="77777777" w:rsidR="004763F9" w:rsidRPr="000A20E0" w:rsidRDefault="004763F9" w:rsidP="004763F9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1EABF19A" w14:textId="77777777" w:rsidR="000A20E0" w:rsidRPr="000A20E0" w:rsidRDefault="000A20E0" w:rsidP="000A20E0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Current Projects &amp; Roadmap</w:t>
      </w:r>
    </w:p>
    <w:p w14:paraId="21F30F43" w14:textId="652977E6" w:rsidR="004763F9" w:rsidRPr="004763F9" w:rsidRDefault="004763F9" w:rsidP="000A20E0">
      <w:pPr>
        <w:numPr>
          <w:ilvl w:val="0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4763F9">
        <w:rPr>
          <w:rFonts w:ascii="Aptos" w:hAnsi="Aptos" w:cs="AppleSystemUIFont"/>
          <w:szCs w:val="22"/>
        </w:rPr>
        <w:t xml:space="preserve">What </w:t>
      </w:r>
      <w:proofErr w:type="gramStart"/>
      <w:r w:rsidRPr="004763F9">
        <w:rPr>
          <w:rFonts w:ascii="Aptos" w:hAnsi="Aptos" w:cs="AppleSystemUIFont"/>
          <w:szCs w:val="22"/>
        </w:rPr>
        <w:t>are</w:t>
      </w:r>
      <w:proofErr w:type="gramEnd"/>
      <w:r w:rsidRPr="004763F9">
        <w:rPr>
          <w:rFonts w:ascii="Aptos" w:hAnsi="Aptos" w:cs="AppleSystemUIFont"/>
          <w:szCs w:val="22"/>
        </w:rPr>
        <w:t xml:space="preserve"> the current backlog of tickets/to dos?</w:t>
      </w:r>
    </w:p>
    <w:p w14:paraId="08269E61" w14:textId="77777777" w:rsidR="00EB3D4D" w:rsidRPr="00EB3D4D" w:rsidRDefault="004763F9" w:rsidP="004763F9">
      <w:pPr>
        <w:numPr>
          <w:ilvl w:val="1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hAnsi="Aptos" w:cs="AppleSystemUIFont"/>
          <w:szCs w:val="22"/>
        </w:rPr>
        <w:t>Certificate refreshes</w:t>
      </w:r>
      <w:r w:rsidR="00EB3D4D">
        <w:rPr>
          <w:rFonts w:ascii="Aptos" w:hAnsi="Aptos" w:cs="AppleSystemUIFont"/>
          <w:szCs w:val="22"/>
        </w:rPr>
        <w:t>.</w:t>
      </w:r>
    </w:p>
    <w:p w14:paraId="5568489A" w14:textId="4C96AF74" w:rsidR="004763F9" w:rsidRPr="004763F9" w:rsidRDefault="00EB3D4D" w:rsidP="004763F9">
      <w:pPr>
        <w:numPr>
          <w:ilvl w:val="1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hAnsi="Aptos" w:cs="AppleSystemUIFont"/>
          <w:szCs w:val="22"/>
        </w:rPr>
        <w:t>Incorporate alerts within Azure Health</w:t>
      </w:r>
    </w:p>
    <w:p w14:paraId="456050D3" w14:textId="2C8C6B09" w:rsidR="000A20E0" w:rsidRDefault="000A20E0" w:rsidP="000A20E0">
      <w:pPr>
        <w:numPr>
          <w:ilvl w:val="0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Latest project status, and any upcoming milestones?</w:t>
      </w:r>
    </w:p>
    <w:p w14:paraId="5D56194E" w14:textId="22845D3F" w:rsidR="004763F9" w:rsidRPr="00E2233F" w:rsidRDefault="00E2233F" w:rsidP="004763F9">
      <w:pPr>
        <w:numPr>
          <w:ilvl w:val="1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hAnsi="Aptos" w:cs="AppleSystemUIFont"/>
          <w:szCs w:val="22"/>
        </w:rPr>
        <w:t>Migrating Azure resources to new subscription.</w:t>
      </w:r>
    </w:p>
    <w:p w14:paraId="728F4962" w14:textId="1A611B26" w:rsidR="00E2233F" w:rsidRPr="000A20E0" w:rsidRDefault="00E2233F" w:rsidP="004763F9">
      <w:pPr>
        <w:numPr>
          <w:ilvl w:val="1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Azure blueprints</w:t>
      </w:r>
      <w:r w:rsidR="00EB3D4D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project</w:t>
      </w:r>
    </w:p>
    <w:p w14:paraId="29F4A564" w14:textId="3E47B94A" w:rsidR="004763F9" w:rsidRDefault="000A20E0" w:rsidP="004763F9">
      <w:pPr>
        <w:numPr>
          <w:ilvl w:val="0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Which processes </w:t>
      </w:r>
      <w:proofErr w:type="spell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 is currently owning.</w:t>
      </w:r>
    </w:p>
    <w:p w14:paraId="47DC03B4" w14:textId="4F155FD5" w:rsidR="004763F9" w:rsidRDefault="004763F9" w:rsidP="004763F9">
      <w:pPr>
        <w:numPr>
          <w:ilvl w:val="1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Maintenance of existing Infra using Terraform – </w:t>
      </w:r>
      <w:r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  <w:t>Future shadowing sessions will expand on future practices</w:t>
      </w:r>
      <w:r>
        <w:rPr>
          <w:rFonts w:ascii="Aptos" w:eastAsia="Times New Roman" w:hAnsi="Aptos" w:cs="Times New Roman"/>
          <w:color w:val="212121"/>
          <w:szCs w:val="22"/>
          <w:lang w:eastAsia="en-GB"/>
        </w:rPr>
        <w:t>.</w:t>
      </w:r>
    </w:p>
    <w:p w14:paraId="46950FAC" w14:textId="0406DC54" w:rsidR="004763F9" w:rsidRDefault="004763F9" w:rsidP="00856DE7">
      <w:pPr>
        <w:numPr>
          <w:ilvl w:val="1"/>
          <w:numId w:val="2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No mention of AKS</w:t>
      </w:r>
    </w:p>
    <w:p w14:paraId="47AB3634" w14:textId="77777777" w:rsidR="00E2233F" w:rsidRPr="000A20E0" w:rsidRDefault="00E2233F" w:rsidP="00E2233F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79B837F9" w14:textId="77777777" w:rsidR="000A20E0" w:rsidRPr="000A20E0" w:rsidRDefault="000A20E0" w:rsidP="000A20E0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On-call / Support Responsibilities</w:t>
      </w:r>
    </w:p>
    <w:p w14:paraId="2B484D29" w14:textId="77777777" w:rsidR="000A20E0" w:rsidRDefault="000A20E0" w:rsidP="000A20E0">
      <w:pPr>
        <w:numPr>
          <w:ilvl w:val="0"/>
          <w:numId w:val="30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Is </w:t>
      </w:r>
      <w:proofErr w:type="spell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 part of any support rota or escalation path?</w:t>
      </w:r>
    </w:p>
    <w:p w14:paraId="66D7CF69" w14:textId="0367C86A" w:rsidR="00E2233F" w:rsidRDefault="00E2233F" w:rsidP="00E2233F">
      <w:pPr>
        <w:numPr>
          <w:ilvl w:val="1"/>
          <w:numId w:val="30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All escalations handled by delivery manager.</w:t>
      </w:r>
    </w:p>
    <w:p w14:paraId="5B773D34" w14:textId="77777777" w:rsidR="00E2233F" w:rsidRDefault="00E2233F" w:rsidP="00E2233F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0F0DDF41" w14:textId="77777777" w:rsidR="000A20E0" w:rsidRPr="000A20E0" w:rsidRDefault="000A20E0" w:rsidP="000A20E0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Environment &amp; Infrastructure</w:t>
      </w:r>
    </w:p>
    <w:p w14:paraId="18180C8E" w14:textId="2F195709" w:rsidR="004763F9" w:rsidRDefault="000A20E0" w:rsidP="004763F9">
      <w:pPr>
        <w:numPr>
          <w:ilvl w:val="0"/>
          <w:numId w:val="31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What environments </w:t>
      </w:r>
      <w:proofErr w:type="spellStart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 w:rsidRPr="000A20E0">
        <w:rPr>
          <w:rFonts w:ascii="Aptos" w:eastAsia="Times New Roman" w:hAnsi="Aptos" w:cs="Times New Roman"/>
          <w:color w:val="212121"/>
          <w:szCs w:val="22"/>
          <w:lang w:eastAsia="en-GB"/>
        </w:rPr>
        <w:t> manages (dev, staging, prod) and if there are any nuances in each?</w:t>
      </w:r>
    </w:p>
    <w:p w14:paraId="7FE2758C" w14:textId="0AD923AC" w:rsidR="00E2233F" w:rsidRDefault="004763F9" w:rsidP="000A20E0">
      <w:pPr>
        <w:numPr>
          <w:ilvl w:val="1"/>
          <w:numId w:val="31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Deploys to main branch and then </w:t>
      </w:r>
      <w:r w:rsidR="00856DE7">
        <w:rPr>
          <w:rFonts w:ascii="Aptos" w:eastAsia="Times New Roman" w:hAnsi="Aptos" w:cs="Times New Roman"/>
          <w:color w:val="212121"/>
          <w:szCs w:val="22"/>
          <w:lang w:eastAsia="en-GB"/>
        </w:rPr>
        <w:t>CI/CD</w:t>
      </w:r>
      <w:r w:rsidR="00E2233F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. Releases all carried out on Thursday and managed by Pete Whitehead. </w:t>
      </w:r>
    </w:p>
    <w:p w14:paraId="33B776AA" w14:textId="77777777" w:rsidR="00E2233F" w:rsidRDefault="00E2233F" w:rsidP="00E2233F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3B781B33" w14:textId="354B8FED" w:rsidR="00E2233F" w:rsidRDefault="00E2233F" w:rsidP="00E2233F">
      <w:pPr>
        <w:spacing w:after="0" w:line="240" w:lineRule="auto"/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Documentation gaps:</w:t>
      </w:r>
    </w:p>
    <w:p w14:paraId="1218E969" w14:textId="4A9967D7" w:rsidR="00EB3D4D" w:rsidRPr="00EB3D4D" w:rsidRDefault="00EB3D4D" w:rsidP="00EB3D4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ptos" w:hAnsi="Aptos" w:cs="AppleSystemUIFont"/>
          <w:szCs w:val="22"/>
        </w:rPr>
      </w:pPr>
      <w:r w:rsidRPr="00EB3D4D">
        <w:rPr>
          <w:rFonts w:ascii="Aptos" w:hAnsi="Aptos" w:cs="AppleSystemUIFont"/>
          <w:szCs w:val="22"/>
        </w:rPr>
        <w:t>Areas where current documentation is outdated or missing, so you know what to prioritise.</w:t>
      </w:r>
    </w:p>
    <w:p w14:paraId="0F0FB2E5" w14:textId="77777777" w:rsidR="00EB3D4D" w:rsidRDefault="00EB3D4D" w:rsidP="000A20E0">
      <w:pPr>
        <w:numPr>
          <w:ilvl w:val="1"/>
          <w:numId w:val="31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All Documentation with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Juzers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remit of RMD is out of date.</w:t>
      </w:r>
    </w:p>
    <w:p w14:paraId="499C82D2" w14:textId="7FD7A631" w:rsidR="00E2233F" w:rsidRPr="00EB3D4D" w:rsidRDefault="00E2233F" w:rsidP="00EB3D4D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 w:rsidRPr="00EB3D4D">
        <w:rPr>
          <w:rFonts w:ascii="Aptos" w:eastAsia="Times New Roman" w:hAnsi="Aptos" w:cs="Times New Roman"/>
          <w:color w:val="212121"/>
          <w:szCs w:val="22"/>
          <w:u w:val="single"/>
          <w:lang w:eastAsia="en-GB"/>
        </w:rPr>
        <w:lastRenderedPageBreak/>
        <w:t>Necessary next steps:</w:t>
      </w:r>
    </w:p>
    <w:p w14:paraId="6B416E82" w14:textId="77777777" w:rsidR="00E2233F" w:rsidRDefault="00E2233F" w:rsidP="000A20E0">
      <w:pPr>
        <w:spacing w:after="0" w:line="240" w:lineRule="auto"/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</w:pPr>
    </w:p>
    <w:p w14:paraId="47C60148" w14:textId="5B63D278" w:rsidR="00EB3D4D" w:rsidRPr="000A20E0" w:rsidRDefault="00EB3D4D" w:rsidP="00EB3D4D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 xml:space="preserve">Multiple follow up sessions with </w:t>
      </w:r>
      <w:proofErr w:type="spellStart"/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Juzer</w:t>
      </w:r>
      <w:proofErr w:type="spellEnd"/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 xml:space="preserve"> – both to shared programming/further conversations etc. (min 3 – 5).</w:t>
      </w:r>
    </w:p>
    <w:p w14:paraId="5D4CA9B5" w14:textId="53CF14C6" w:rsidR="00EB3D4D" w:rsidRPr="00EB3D4D" w:rsidRDefault="00EB3D4D" w:rsidP="00EB3D4D">
      <w:pPr>
        <w:numPr>
          <w:ilvl w:val="0"/>
          <w:numId w:val="27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Understand processes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uses for </w:t>
      </w:r>
      <w:proofErr w:type="gramStart"/>
      <w:r>
        <w:rPr>
          <w:rFonts w:ascii="Aptos" w:eastAsia="Times New Roman" w:hAnsi="Aptos" w:cs="Times New Roman"/>
          <w:color w:val="212121"/>
          <w:szCs w:val="22"/>
          <w:lang w:eastAsia="en-GB"/>
        </w:rPr>
        <w:t>Day to day</w:t>
      </w:r>
      <w:proofErr w:type="gramEnd"/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responsiblilties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>.</w:t>
      </w:r>
    </w:p>
    <w:p w14:paraId="672DBFC9" w14:textId="66070A69" w:rsidR="00EB3D4D" w:rsidRPr="00EB3D4D" w:rsidRDefault="00EB3D4D" w:rsidP="00EB3D4D">
      <w:pPr>
        <w:numPr>
          <w:ilvl w:val="0"/>
          <w:numId w:val="27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Better align with current Tech Stack to identify best practices.</w:t>
      </w:r>
    </w:p>
    <w:p w14:paraId="33D27CEE" w14:textId="0E452229" w:rsidR="00EB3D4D" w:rsidRPr="00EB3D4D" w:rsidRDefault="00EB3D4D" w:rsidP="00EB3D4D">
      <w:pPr>
        <w:numPr>
          <w:ilvl w:val="0"/>
          <w:numId w:val="27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Identify scope of current backlog.</w:t>
      </w:r>
    </w:p>
    <w:p w14:paraId="57ECA920" w14:textId="186A5C40" w:rsidR="00EB3D4D" w:rsidRPr="001A042F" w:rsidRDefault="00EB3D4D" w:rsidP="00EB3D4D">
      <w:pPr>
        <w:numPr>
          <w:ilvl w:val="0"/>
          <w:numId w:val="27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Align current best practice processes with existing Documentation</w:t>
      </w:r>
    </w:p>
    <w:p w14:paraId="79C957C9" w14:textId="47FE4EBD" w:rsidR="001A042F" w:rsidRPr="001A042F" w:rsidRDefault="001A042F" w:rsidP="00EB3D4D">
      <w:pPr>
        <w:numPr>
          <w:ilvl w:val="0"/>
          <w:numId w:val="27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Also need answers to the further questions post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Documetation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reivew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>.</w:t>
      </w:r>
    </w:p>
    <w:p w14:paraId="0BB09344" w14:textId="77777777" w:rsidR="001A042F" w:rsidRDefault="001A042F" w:rsidP="001A042F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0E6A17C3" w14:textId="0E01D14D" w:rsidR="001A042F" w:rsidRPr="001A042F" w:rsidRDefault="001A042F" w:rsidP="001A042F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Further Questions to Ask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>:</w:t>
      </w:r>
    </w:p>
    <w:p w14:paraId="5063FE94" w14:textId="3077FDCE" w:rsidR="001A042F" w:rsidRPr="00590523" w:rsidRDefault="001A042F" w:rsidP="001A042F">
      <w:pPr>
        <w:pStyle w:val="ListParagraph"/>
        <w:numPr>
          <w:ilvl w:val="1"/>
          <w:numId w:val="38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Incidence response policy.</w:t>
      </w:r>
    </w:p>
    <w:p w14:paraId="533B7721" w14:textId="5B262DE0" w:rsidR="00590523" w:rsidRPr="00590523" w:rsidRDefault="00590523" w:rsidP="001A042F">
      <w:pPr>
        <w:pStyle w:val="ListParagraph"/>
        <w:numPr>
          <w:ilvl w:val="1"/>
          <w:numId w:val="38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Identify Friction points</w:t>
      </w:r>
    </w:p>
    <w:p w14:paraId="3467A83C" w14:textId="5E02FED7" w:rsidR="00590523" w:rsidRPr="001A042F" w:rsidRDefault="00590523" w:rsidP="001A042F">
      <w:pPr>
        <w:pStyle w:val="ListParagraph"/>
        <w:numPr>
          <w:ilvl w:val="1"/>
          <w:numId w:val="38"/>
        </w:num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Understand his sprint working policy.</w:t>
      </w:r>
    </w:p>
    <w:p w14:paraId="3D36E9AD" w14:textId="77777777" w:rsidR="00EB3D4D" w:rsidRPr="000A20E0" w:rsidRDefault="00EB3D4D" w:rsidP="00EB3D4D">
      <w:pPr>
        <w:spacing w:after="0" w:line="240" w:lineRule="auto"/>
        <w:rPr>
          <w:rFonts w:ascii="Aptos" w:eastAsia="Times New Roman" w:hAnsi="Aptos" w:cs="Times New Roman"/>
          <w:i/>
          <w:iCs/>
          <w:color w:val="212121"/>
          <w:szCs w:val="22"/>
          <w:lang w:eastAsia="en-GB"/>
        </w:rPr>
      </w:pPr>
    </w:p>
    <w:p w14:paraId="1011BBD3" w14:textId="46BFC53D" w:rsidR="00EB3D4D" w:rsidRDefault="00EB3D4D" w:rsidP="00EB3D4D">
      <w:pPr>
        <w:spacing w:after="0" w:line="240" w:lineRule="auto"/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Access to following Documentation</w:t>
      </w:r>
    </w:p>
    <w:p w14:paraId="507073CD" w14:textId="55C300BD" w:rsidR="00EB3D4D" w:rsidRDefault="00EB3D4D" w:rsidP="00EB3D4D">
      <w:pPr>
        <w:pStyle w:val="ListParagraph"/>
        <w:numPr>
          <w:ilvl w:val="0"/>
          <w:numId w:val="36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RMD Confluence Documentation</w:t>
      </w:r>
    </w:p>
    <w:p w14:paraId="668F0FF1" w14:textId="46465343" w:rsidR="00EB3D4D" w:rsidRDefault="00EB3D4D" w:rsidP="00EB3D4D">
      <w:pPr>
        <w:pStyle w:val="ListParagraph"/>
        <w:numPr>
          <w:ilvl w:val="0"/>
          <w:numId w:val="36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General Debt Documentation</w:t>
      </w:r>
    </w:p>
    <w:p w14:paraId="5F5B82A1" w14:textId="4AA7922D" w:rsidR="00EB3D4D" w:rsidRDefault="00EB3D4D" w:rsidP="00EB3D4D">
      <w:pPr>
        <w:pStyle w:val="ListParagraph"/>
        <w:numPr>
          <w:ilvl w:val="0"/>
          <w:numId w:val="36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HCS Documentation</w:t>
      </w:r>
    </w:p>
    <w:p w14:paraId="1ADECB78" w14:textId="71ED5D69" w:rsidR="00EB3D4D" w:rsidRDefault="00EB3D4D" w:rsidP="00EB3D4D">
      <w:pPr>
        <w:pStyle w:val="ListParagraph"/>
        <w:numPr>
          <w:ilvl w:val="0"/>
          <w:numId w:val="36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AKS Documentation</w:t>
      </w:r>
    </w:p>
    <w:p w14:paraId="4A4EB1F7" w14:textId="56E48AED" w:rsidR="00EB3D4D" w:rsidRPr="00EB3D4D" w:rsidRDefault="00EB3D4D" w:rsidP="00EB3D4D">
      <w:pPr>
        <w:pStyle w:val="ListParagraph"/>
        <w:numPr>
          <w:ilvl w:val="0"/>
          <w:numId w:val="36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Current Security/Vault process Documentation (</w:t>
      </w:r>
    </w:p>
    <w:p w14:paraId="135F507E" w14:textId="77777777" w:rsidR="00EB3D4D" w:rsidRPr="000A20E0" w:rsidRDefault="00EB3D4D" w:rsidP="00EB3D4D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58DF217A" w14:textId="597EF2FD" w:rsidR="00EB3D4D" w:rsidRPr="00EB3D4D" w:rsidRDefault="00EB3D4D" w:rsidP="00EB3D4D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Access to Key Tooling ASAP (</w:t>
      </w:r>
      <w:r w:rsidR="00F1103A">
        <w:rPr>
          <w:rFonts w:ascii="Aptos" w:eastAsia="Times New Roman" w:hAnsi="Aptos" w:cs="Times New Roman"/>
          <w:color w:val="212121"/>
          <w:szCs w:val="22"/>
          <w:lang w:eastAsia="en-GB"/>
        </w:rPr>
        <w:t>Conversations</w:t>
      </w: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with James Melrose/La</w:t>
      </w:r>
      <w:r w:rsidR="001A042F">
        <w:rPr>
          <w:rFonts w:ascii="Aptos" w:eastAsia="Times New Roman" w:hAnsi="Aptos" w:cs="Times New Roman"/>
          <w:color w:val="212121"/>
          <w:szCs w:val="22"/>
          <w:lang w:eastAsia="en-GB"/>
        </w:rPr>
        <w:t>ura Woodhouse).</w:t>
      </w:r>
    </w:p>
    <w:p w14:paraId="13855C20" w14:textId="158130B1" w:rsidR="00EB3D4D" w:rsidRPr="00EB3D4D" w:rsidRDefault="00EB3D4D" w:rsidP="00194639">
      <w:pPr>
        <w:pStyle w:val="ListParagraph"/>
        <w:numPr>
          <w:ilvl w:val="0"/>
          <w:numId w:val="3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All relevant </w:t>
      </w:r>
      <w:r w:rsidRPr="00EB3D4D"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Gitlab </w:t>
      </w:r>
      <w:r>
        <w:rPr>
          <w:rFonts w:ascii="Aptos" w:eastAsia="Times New Roman" w:hAnsi="Aptos" w:cs="Times New Roman"/>
          <w:color w:val="212121"/>
          <w:szCs w:val="22"/>
          <w:lang w:eastAsia="en-GB"/>
        </w:rPr>
        <w:t>repos</w:t>
      </w:r>
    </w:p>
    <w:p w14:paraId="56F5441C" w14:textId="527E1BC5" w:rsidR="00EB3D4D" w:rsidRDefault="00EB3D4D" w:rsidP="00EB3D4D">
      <w:pPr>
        <w:pStyle w:val="ListParagraph"/>
        <w:numPr>
          <w:ilvl w:val="0"/>
          <w:numId w:val="3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Jira</w:t>
      </w:r>
    </w:p>
    <w:p w14:paraId="47CC5A9C" w14:textId="79D33D5C" w:rsidR="00EB3D4D" w:rsidRDefault="00EB3D4D" w:rsidP="00EB3D4D">
      <w:pPr>
        <w:pStyle w:val="ListParagraph"/>
        <w:numPr>
          <w:ilvl w:val="0"/>
          <w:numId w:val="37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Confluence</w:t>
      </w:r>
    </w:p>
    <w:p w14:paraId="09778E73" w14:textId="76DC9367" w:rsidR="00EB3D4D" w:rsidRPr="00EB3D4D" w:rsidRDefault="00EB3D4D" w:rsidP="00EB3D4D">
      <w:pPr>
        <w:pStyle w:val="ListParagraph"/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03142C33" w14:textId="77777777" w:rsidR="00EB3D4D" w:rsidRPr="000A20E0" w:rsidRDefault="00EB3D4D" w:rsidP="00EB3D4D">
      <w:p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</w:p>
    <w:p w14:paraId="0443286B" w14:textId="3A3B04BC" w:rsidR="00EB3D4D" w:rsidRDefault="001A042F" w:rsidP="001A042F">
      <w:pPr>
        <w:spacing w:after="0" w:line="240" w:lineRule="auto"/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b/>
          <w:bCs/>
          <w:color w:val="212121"/>
          <w:szCs w:val="22"/>
          <w:lang w:eastAsia="en-GB"/>
        </w:rPr>
        <w:t>Further conversations with Key Stakeholders:</w:t>
      </w:r>
    </w:p>
    <w:p w14:paraId="58E01B8F" w14:textId="65C37E89" w:rsidR="001A042F" w:rsidRDefault="001A042F" w:rsidP="001A042F">
      <w:pPr>
        <w:pStyle w:val="ListParagraph"/>
        <w:numPr>
          <w:ilvl w:val="0"/>
          <w:numId w:val="3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Pete Whitehead: Answer queries </w:t>
      </w:r>
      <w:proofErr w:type="spellStart"/>
      <w:r>
        <w:rPr>
          <w:rFonts w:ascii="Aptos" w:eastAsia="Times New Roman" w:hAnsi="Aptos" w:cs="Times New Roman"/>
          <w:color w:val="212121"/>
          <w:szCs w:val="22"/>
          <w:lang w:eastAsia="en-GB"/>
        </w:rPr>
        <w:t>Juzer</w:t>
      </w:r>
      <w:proofErr w:type="spellEnd"/>
      <w:r>
        <w:rPr>
          <w:rFonts w:ascii="Aptos" w:eastAsia="Times New Roman" w:hAnsi="Aptos" w:cs="Times New Roman"/>
          <w:color w:val="212121"/>
          <w:szCs w:val="22"/>
          <w:lang w:eastAsia="en-GB"/>
        </w:rPr>
        <w:t xml:space="preserve"> would be unable to:</w:t>
      </w:r>
    </w:p>
    <w:p w14:paraId="27EEF4AE" w14:textId="7B1CD5EE" w:rsidR="001A042F" w:rsidRDefault="001A042F" w:rsidP="001A042F">
      <w:pPr>
        <w:pStyle w:val="ListParagraph"/>
        <w:numPr>
          <w:ilvl w:val="1"/>
          <w:numId w:val="3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AKS infra</w:t>
      </w:r>
    </w:p>
    <w:p w14:paraId="139DE2CD" w14:textId="29B12389" w:rsidR="001A042F" w:rsidRDefault="001A042F" w:rsidP="001A042F">
      <w:pPr>
        <w:pStyle w:val="ListParagraph"/>
        <w:numPr>
          <w:ilvl w:val="1"/>
          <w:numId w:val="3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Production releases.</w:t>
      </w:r>
    </w:p>
    <w:p w14:paraId="07D5AA08" w14:textId="7932EEC1" w:rsidR="001A042F" w:rsidRDefault="001A042F" w:rsidP="001A042F">
      <w:pPr>
        <w:pStyle w:val="ListParagraph"/>
        <w:numPr>
          <w:ilvl w:val="1"/>
          <w:numId w:val="3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Live Confluence Documentation</w:t>
      </w:r>
    </w:p>
    <w:p w14:paraId="578B8981" w14:textId="56B1AE13" w:rsidR="001A042F" w:rsidRDefault="001A042F" w:rsidP="001A042F">
      <w:pPr>
        <w:pStyle w:val="ListParagraph"/>
        <w:numPr>
          <w:ilvl w:val="0"/>
          <w:numId w:val="3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RMD Team</w:t>
      </w:r>
      <w:r w:rsidR="00590523">
        <w:rPr>
          <w:rFonts w:ascii="Aptos" w:eastAsia="Times New Roman" w:hAnsi="Aptos" w:cs="Times New Roman"/>
          <w:color w:val="212121"/>
          <w:szCs w:val="22"/>
          <w:lang w:eastAsia="en-GB"/>
        </w:rPr>
        <w:t>.</w:t>
      </w:r>
    </w:p>
    <w:p w14:paraId="58F807E3" w14:textId="4BD9B3C8" w:rsidR="00590523" w:rsidRPr="001A042F" w:rsidRDefault="00590523" w:rsidP="001A042F">
      <w:pPr>
        <w:pStyle w:val="ListParagraph"/>
        <w:numPr>
          <w:ilvl w:val="0"/>
          <w:numId w:val="39"/>
        </w:numPr>
        <w:spacing w:after="0" w:line="240" w:lineRule="auto"/>
        <w:rPr>
          <w:rFonts w:ascii="Aptos" w:eastAsia="Times New Roman" w:hAnsi="Aptos" w:cs="Times New Roman"/>
          <w:color w:val="212121"/>
          <w:szCs w:val="22"/>
          <w:lang w:eastAsia="en-GB"/>
        </w:rPr>
      </w:pPr>
      <w:r>
        <w:rPr>
          <w:rFonts w:ascii="Aptos" w:eastAsia="Times New Roman" w:hAnsi="Aptos" w:cs="Times New Roman"/>
          <w:color w:val="212121"/>
          <w:szCs w:val="22"/>
          <w:lang w:eastAsia="en-GB"/>
        </w:rPr>
        <w:t>Howard Roscoe?</w:t>
      </w:r>
    </w:p>
    <w:p w14:paraId="51A37693" w14:textId="77777777" w:rsidR="000A20E0" w:rsidRPr="000A20E0" w:rsidRDefault="000A20E0" w:rsidP="003E24E9">
      <w:pPr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15096A9" w14:textId="42BD2081" w:rsidR="000A20E0" w:rsidRPr="000A20E0" w:rsidRDefault="000A20E0" w:rsidP="003E24E9">
      <w:pPr>
        <w:rPr>
          <w:rFonts w:ascii="AppleSystemUIFont" w:hAnsi="AppleSystemUIFont" w:cs="AppleSystemUIFont"/>
          <w:sz w:val="26"/>
          <w:szCs w:val="26"/>
        </w:rPr>
      </w:pPr>
    </w:p>
    <w:sectPr w:rsidR="000A20E0" w:rsidRPr="000A20E0" w:rsidSect="00ED03D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325" w:right="2155" w:bottom="1418" w:left="851" w:header="851" w:footer="794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120C9" w14:textId="77777777" w:rsidR="009F501B" w:rsidRDefault="009F501B" w:rsidP="0041646D">
      <w:r>
        <w:separator/>
      </w:r>
    </w:p>
  </w:endnote>
  <w:endnote w:type="continuationSeparator" w:id="0">
    <w:p w14:paraId="3646DF57" w14:textId="77777777" w:rsidR="009F501B" w:rsidRDefault="009F501B" w:rsidP="0041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raphik Regular">
    <w:panose1 w:val="020B05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–">
    <w:altName w:val="Cambria"/>
    <w:panose1 w:val="020B0604020202020204"/>
    <w:charset w:val="00"/>
    <w:family w:val="roman"/>
    <w:pitch w:val="default"/>
  </w:font>
  <w:font w:name="Graphik-Semibold">
    <w:altName w:val="Graphik Regular"/>
    <w:panose1 w:val="020B07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GRAPHIK-MEDIUM">
    <w:panose1 w:val="020B06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16014778"/>
      <w:docPartObj>
        <w:docPartGallery w:val="Page Numbers (Bottom of Page)"/>
        <w:docPartUnique/>
      </w:docPartObj>
    </w:sdtPr>
    <w:sdtContent>
      <w:p w14:paraId="3E58B906" w14:textId="77777777" w:rsidR="001E4C05" w:rsidRDefault="001E4C05" w:rsidP="001365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EF2B2" w14:textId="77777777" w:rsidR="00ED4FCE" w:rsidRDefault="00ED4FCE" w:rsidP="001E4C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4ED34" w14:textId="25353C40" w:rsidR="00ED03D4" w:rsidRPr="009D530A" w:rsidRDefault="00ED03D4" w:rsidP="00ED03D4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77CD962" wp14:editId="2BAC30E3">
          <wp:simplePos x="0" y="0"/>
          <wp:positionH relativeFrom="column">
            <wp:posOffset>4591050</wp:posOffset>
          </wp:positionH>
          <wp:positionV relativeFrom="page">
            <wp:posOffset>9946005</wp:posOffset>
          </wp:positionV>
          <wp:extent cx="2429510" cy="320040"/>
          <wp:effectExtent l="0" t="0" r="0" b="0"/>
          <wp:wrapNone/>
          <wp:docPr id="729522549" name="Graphic 7295225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510" cy="32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877">
      <w:t xml:space="preserve"> </w:t>
    </w:r>
    <w:r w:rsidR="007B7BBD">
      <w:t>6 St Andrew Street</w:t>
    </w:r>
    <w:r w:rsidRPr="00612877">
      <w:t xml:space="preserve">, London </w:t>
    </w:r>
    <w:r w:rsidR="007B7BBD">
      <w:t>EC4</w:t>
    </w:r>
    <w:r w:rsidRPr="00612877">
      <w:t xml:space="preserve">A </w:t>
    </w:r>
    <w:r w:rsidR="007B7BBD">
      <w:t>3AE</w:t>
    </w:r>
    <w:r w:rsidRPr="00612877">
      <w:t xml:space="preserve"> |</w:t>
    </w:r>
    <w:r w:rsidRPr="00C86E20">
      <w:t xml:space="preserve"> tecknuovo.com </w:t>
    </w:r>
    <w:r w:rsidRPr="001B5951">
      <w:rPr>
        <w:color w:val="FF4123"/>
      </w:rPr>
      <w:t>|</w:t>
    </w:r>
    <w:r w:rsidRPr="00C86E20">
      <w:t xml:space="preserve"> +44 (0)20 3805 7799</w:t>
    </w:r>
  </w:p>
  <w:p w14:paraId="56DA1535" w14:textId="77777777" w:rsidR="00612877" w:rsidRDefault="00612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B16A1" w14:textId="550FBBEB" w:rsidR="006D5733" w:rsidRPr="009D530A" w:rsidRDefault="009D530A" w:rsidP="009D530A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344FEF2" wp14:editId="58F536DF">
          <wp:simplePos x="0" y="0"/>
          <wp:positionH relativeFrom="column">
            <wp:posOffset>4591050</wp:posOffset>
          </wp:positionH>
          <wp:positionV relativeFrom="page">
            <wp:posOffset>9946005</wp:posOffset>
          </wp:positionV>
          <wp:extent cx="2429510" cy="320040"/>
          <wp:effectExtent l="0" t="0" r="0" b="0"/>
          <wp:wrapNone/>
          <wp:docPr id="1516462872" name="Graphic 1516462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510" cy="32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2877" w:rsidRPr="00612877">
      <w:t xml:space="preserve"> 53-64 Chancery Lane, London WC2A 1QS </w:t>
    </w:r>
    <w:r w:rsidRPr="00612877">
      <w:t>|</w:t>
    </w:r>
    <w:r w:rsidRPr="00C86E20">
      <w:t xml:space="preserve"> tecknuovo.com </w:t>
    </w:r>
    <w:r w:rsidRPr="001B5951">
      <w:rPr>
        <w:color w:val="FF4123"/>
      </w:rPr>
      <w:t>|</w:t>
    </w:r>
    <w:r w:rsidRPr="00C86E20">
      <w:t xml:space="preserve"> +44 (0)20 3805 7799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4D41C" w14:textId="77777777" w:rsidR="009F501B" w:rsidRDefault="009F501B" w:rsidP="0041646D">
      <w:r>
        <w:separator/>
      </w:r>
    </w:p>
  </w:footnote>
  <w:footnote w:type="continuationSeparator" w:id="0">
    <w:p w14:paraId="13AC437E" w14:textId="77777777" w:rsidR="009F501B" w:rsidRDefault="009F501B" w:rsidP="00416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0C3E2" w14:textId="77777777" w:rsidR="00ED03D4" w:rsidRDefault="00ED03D4" w:rsidP="00ED03D4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28B728B" wp14:editId="4AB61A5C">
          <wp:simplePos x="0" y="0"/>
          <wp:positionH relativeFrom="page">
            <wp:posOffset>4968875</wp:posOffset>
          </wp:positionH>
          <wp:positionV relativeFrom="page">
            <wp:posOffset>540385</wp:posOffset>
          </wp:positionV>
          <wp:extent cx="2052000" cy="450000"/>
          <wp:effectExtent l="0" t="0" r="0" b="0"/>
          <wp:wrapNone/>
          <wp:docPr id="206400405" name="Graphic 206400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20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77873A" w14:textId="77777777" w:rsidR="00ED03D4" w:rsidRPr="009D530A" w:rsidRDefault="00ED03D4" w:rsidP="00ED03D4">
    <w:pPr>
      <w:pStyle w:val="Header"/>
    </w:pPr>
  </w:p>
  <w:p w14:paraId="15406B3C" w14:textId="0BB12122" w:rsidR="00CD08E4" w:rsidRPr="00ED03D4" w:rsidRDefault="00CD08E4" w:rsidP="00ED0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BCC44" w14:textId="77777777" w:rsidR="009D530A" w:rsidRDefault="009D530A" w:rsidP="009D530A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2572BC9" wp14:editId="1537A86C">
          <wp:simplePos x="0" y="0"/>
          <wp:positionH relativeFrom="page">
            <wp:posOffset>4968875</wp:posOffset>
          </wp:positionH>
          <wp:positionV relativeFrom="page">
            <wp:posOffset>540385</wp:posOffset>
          </wp:positionV>
          <wp:extent cx="2052000" cy="450000"/>
          <wp:effectExtent l="0" t="0" r="0" b="0"/>
          <wp:wrapNone/>
          <wp:docPr id="509117654" name="Graphic 5091176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20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38165B" w14:textId="77777777" w:rsidR="006D5733" w:rsidRPr="009D530A" w:rsidRDefault="006D5733" w:rsidP="009D5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06B7D"/>
    <w:multiLevelType w:val="multilevel"/>
    <w:tmpl w:val="172C4FBE"/>
    <w:styleLink w:val="CurrentList1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5B09BA"/>
    <w:multiLevelType w:val="multilevel"/>
    <w:tmpl w:val="46AED910"/>
    <w:styleLink w:val="CurrentList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CD1928"/>
    <w:multiLevelType w:val="multilevel"/>
    <w:tmpl w:val="8A58F214"/>
    <w:styleLink w:val="CurrentList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0F4EA2"/>
    <w:multiLevelType w:val="hybridMultilevel"/>
    <w:tmpl w:val="DFAC446A"/>
    <w:lvl w:ilvl="0" w:tplc="057CD57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55C85"/>
    <w:multiLevelType w:val="hybridMultilevel"/>
    <w:tmpl w:val="8F2C059A"/>
    <w:lvl w:ilvl="0" w:tplc="6D34D3F0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90FD7"/>
    <w:multiLevelType w:val="multilevel"/>
    <w:tmpl w:val="D0A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922FD"/>
    <w:multiLevelType w:val="hybridMultilevel"/>
    <w:tmpl w:val="21A4EF36"/>
    <w:lvl w:ilvl="0" w:tplc="057CD57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40171"/>
    <w:multiLevelType w:val="multilevel"/>
    <w:tmpl w:val="15B8B3CA"/>
    <w:lvl w:ilvl="0">
      <w:start w:val="1"/>
      <w:numFmt w:val="decimal"/>
      <w:pStyle w:val="NormalNumberedlistwithparaspacing"/>
      <w:lvlText w:val="%1."/>
      <w:lvlJc w:val="left"/>
      <w:pPr>
        <w:ind w:left="360" w:hanging="360"/>
      </w:pPr>
      <w:rPr>
        <w:rFonts w:hint="default"/>
        <w:color w:val="FF4123"/>
      </w:rPr>
    </w:lvl>
    <w:lvl w:ilvl="1">
      <w:start w:val="1"/>
      <w:numFmt w:val="bullet"/>
      <w:lvlText w:val="–"/>
      <w:lvlJc w:val="left"/>
      <w:pPr>
        <w:ind w:left="227" w:hanging="57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ind w:left="227" w:firstLine="17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A992462"/>
    <w:multiLevelType w:val="multilevel"/>
    <w:tmpl w:val="0809001D"/>
    <w:styleLink w:val="Bulletandendash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  <w:color w:val="auto"/>
      </w:rPr>
    </w:lvl>
  </w:abstractNum>
  <w:abstractNum w:abstractNumId="10" w15:restartNumberingAfterBreak="0">
    <w:nsid w:val="21253EC0"/>
    <w:multiLevelType w:val="multilevel"/>
    <w:tmpl w:val="33C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601C1D"/>
    <w:multiLevelType w:val="multilevel"/>
    <w:tmpl w:val="A3E89E0A"/>
    <w:styleLink w:val="CurrentList9"/>
    <w:lvl w:ilvl="0">
      <w:start w:val="1"/>
      <w:numFmt w:val="bullet"/>
      <w:lvlText w:val="•"/>
      <w:lvlJc w:val="left"/>
      <w:pPr>
        <w:ind w:left="227" w:hanging="227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84" w:hanging="57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ind w:left="284" w:firstLine="226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12732E"/>
    <w:multiLevelType w:val="multilevel"/>
    <w:tmpl w:val="89727A4C"/>
    <w:styleLink w:val="CurrentList7"/>
    <w:lvl w:ilvl="0">
      <w:start w:val="1"/>
      <w:numFmt w:val="bullet"/>
      <w:lvlText w:val="•"/>
      <w:lvlJc w:val="left"/>
      <w:pPr>
        <w:ind w:left="227" w:hanging="227"/>
      </w:pPr>
      <w:rPr>
        <w:rFonts w:ascii="Graphik Regular" w:hAnsi="Graphik Regular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A6824E3"/>
    <w:multiLevelType w:val="multilevel"/>
    <w:tmpl w:val="BF7C6A18"/>
    <w:lvl w:ilvl="0">
      <w:start w:val="1"/>
      <w:numFmt w:val="bullet"/>
      <w:lvlText w:val="•"/>
      <w:lvlJc w:val="left"/>
      <w:pPr>
        <w:ind w:left="227" w:hanging="227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27" w:firstLine="0"/>
      </w:pPr>
      <w:rPr>
        <w:rFonts w:ascii="–" w:hAnsi="–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D449BD"/>
    <w:multiLevelType w:val="hybridMultilevel"/>
    <w:tmpl w:val="4CB4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00B33"/>
    <w:multiLevelType w:val="multilevel"/>
    <w:tmpl w:val="B0F2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E05C15"/>
    <w:multiLevelType w:val="multilevel"/>
    <w:tmpl w:val="00B8F9AA"/>
    <w:styleLink w:val="CurrentList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C303D14"/>
    <w:multiLevelType w:val="multilevel"/>
    <w:tmpl w:val="58E60298"/>
    <w:styleLink w:val="CurrentList4"/>
    <w:lvl w:ilvl="0">
      <w:start w:val="1"/>
      <w:numFmt w:val="bullet"/>
      <w:lvlText w:val="•"/>
      <w:lvlJc w:val="left"/>
      <w:pPr>
        <w:ind w:left="360" w:hanging="360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27" w:hanging="227"/>
      </w:pPr>
      <w:rPr>
        <w:rFonts w:ascii="–" w:hAnsi="–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694C63"/>
    <w:multiLevelType w:val="hybridMultilevel"/>
    <w:tmpl w:val="7C182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90B49"/>
    <w:multiLevelType w:val="multilevel"/>
    <w:tmpl w:val="84F6741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FA14889"/>
    <w:multiLevelType w:val="multilevel"/>
    <w:tmpl w:val="F5E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327413"/>
    <w:multiLevelType w:val="multilevel"/>
    <w:tmpl w:val="69CEA46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C523092"/>
    <w:multiLevelType w:val="multilevel"/>
    <w:tmpl w:val="A56EFC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15B5A3F"/>
    <w:multiLevelType w:val="hybridMultilevel"/>
    <w:tmpl w:val="C3D8E132"/>
    <w:lvl w:ilvl="0" w:tplc="057CD57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4A"/>
    <w:multiLevelType w:val="hybridMultilevel"/>
    <w:tmpl w:val="04322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C1780"/>
    <w:multiLevelType w:val="multilevel"/>
    <w:tmpl w:val="E4B233A6"/>
    <w:lvl w:ilvl="0">
      <w:start w:val="1"/>
      <w:numFmt w:val="bullet"/>
      <w:pStyle w:val="NormalBulletLevel1withparaspacing"/>
      <w:lvlText w:val="•"/>
      <w:lvlJc w:val="left"/>
      <w:pPr>
        <w:ind w:left="170" w:hanging="170"/>
      </w:pPr>
      <w:rPr>
        <w:rFonts w:ascii="Graphik Regular" w:hAnsi="Graphik Regular" w:hint="default"/>
        <w:color w:val="FF4123"/>
      </w:rPr>
    </w:lvl>
    <w:lvl w:ilvl="1">
      <w:start w:val="1"/>
      <w:numFmt w:val="bullet"/>
      <w:pStyle w:val="NormalBulletLevel2withparaspacing"/>
      <w:lvlText w:val="–"/>
      <w:lvlJc w:val="left"/>
      <w:pPr>
        <w:ind w:left="227" w:hanging="57"/>
      </w:pPr>
      <w:rPr>
        <w:rFonts w:ascii="Graphik Regular" w:hAnsi="Graphik Regular" w:hint="default"/>
      </w:rPr>
    </w:lvl>
    <w:lvl w:ilvl="2">
      <w:start w:val="1"/>
      <w:numFmt w:val="bullet"/>
      <w:pStyle w:val="NormalBulletLevel3withparaspacing"/>
      <w:lvlText w:val="–"/>
      <w:lvlJc w:val="left"/>
      <w:pPr>
        <w:ind w:left="227" w:firstLine="17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8EE7D44"/>
    <w:multiLevelType w:val="multilevel"/>
    <w:tmpl w:val="5DD2CC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AF251A9"/>
    <w:multiLevelType w:val="hybridMultilevel"/>
    <w:tmpl w:val="0712C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A0236"/>
    <w:multiLevelType w:val="multilevel"/>
    <w:tmpl w:val="A8347D2A"/>
    <w:styleLink w:val="CurrentList6"/>
    <w:lvl w:ilvl="0">
      <w:start w:val="1"/>
      <w:numFmt w:val="bullet"/>
      <w:lvlText w:val="•"/>
      <w:lvlJc w:val="left"/>
      <w:pPr>
        <w:ind w:left="227" w:hanging="227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27" w:hanging="227"/>
      </w:pPr>
      <w:rPr>
        <w:rFonts w:ascii="–" w:hAnsi="–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05F5B64"/>
    <w:multiLevelType w:val="multilevel"/>
    <w:tmpl w:val="00BEB88C"/>
    <w:styleLink w:val="CurrentList12"/>
    <w:lvl w:ilvl="0">
      <w:start w:val="1"/>
      <w:numFmt w:val="bullet"/>
      <w:lvlText w:val="•"/>
      <w:lvlJc w:val="left"/>
      <w:pPr>
        <w:ind w:left="170" w:hanging="170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27" w:hanging="57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ind w:left="227" w:firstLine="17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7B8575C"/>
    <w:multiLevelType w:val="multilevel"/>
    <w:tmpl w:val="7324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9C65DC"/>
    <w:multiLevelType w:val="multilevel"/>
    <w:tmpl w:val="DFE25A9C"/>
    <w:styleLink w:val="CurrentList5"/>
    <w:lvl w:ilvl="0">
      <w:start w:val="1"/>
      <w:numFmt w:val="bullet"/>
      <w:lvlText w:val="•"/>
      <w:lvlJc w:val="left"/>
      <w:pPr>
        <w:ind w:left="227" w:hanging="227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27" w:hanging="227"/>
      </w:pPr>
      <w:rPr>
        <w:rFonts w:ascii="–" w:hAnsi="–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98447E5"/>
    <w:multiLevelType w:val="hybridMultilevel"/>
    <w:tmpl w:val="C400C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55D14"/>
    <w:multiLevelType w:val="multilevel"/>
    <w:tmpl w:val="E848D986"/>
    <w:styleLink w:val="CurrentList8"/>
    <w:lvl w:ilvl="0">
      <w:start w:val="1"/>
      <w:numFmt w:val="bullet"/>
      <w:lvlText w:val="•"/>
      <w:lvlJc w:val="left"/>
      <w:pPr>
        <w:ind w:left="227" w:hanging="227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84" w:hanging="57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ind w:left="284" w:firstLine="226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49A0F9C"/>
    <w:multiLevelType w:val="multilevel"/>
    <w:tmpl w:val="4E08EB3C"/>
    <w:lvl w:ilvl="0">
      <w:start w:val="1"/>
      <w:numFmt w:val="decimal"/>
      <w:pStyle w:val="NormalNumberedlistnoparaspacing"/>
      <w:lvlText w:val="%1."/>
      <w:lvlJc w:val="left"/>
      <w:pPr>
        <w:ind w:left="360" w:hanging="360"/>
      </w:pPr>
      <w:rPr>
        <w:rFonts w:hint="default"/>
        <w:color w:val="FF4123"/>
      </w:rPr>
    </w:lvl>
    <w:lvl w:ilvl="1">
      <w:start w:val="1"/>
      <w:numFmt w:val="bullet"/>
      <w:lvlText w:val="–"/>
      <w:lvlJc w:val="left"/>
      <w:pPr>
        <w:ind w:left="227" w:hanging="57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ind w:left="227" w:firstLine="17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7321197"/>
    <w:multiLevelType w:val="multilevel"/>
    <w:tmpl w:val="EE2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E32152"/>
    <w:multiLevelType w:val="multilevel"/>
    <w:tmpl w:val="3EF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E0229"/>
    <w:multiLevelType w:val="multilevel"/>
    <w:tmpl w:val="5BD46B74"/>
    <w:styleLink w:val="CurrentList10"/>
    <w:lvl w:ilvl="0">
      <w:start w:val="1"/>
      <w:numFmt w:val="bullet"/>
      <w:lvlText w:val="•"/>
      <w:lvlJc w:val="left"/>
      <w:pPr>
        <w:ind w:left="170" w:hanging="170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227" w:hanging="57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tabs>
          <w:tab w:val="num" w:pos="397"/>
        </w:tabs>
        <w:ind w:left="227" w:firstLine="17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F2F0779"/>
    <w:multiLevelType w:val="multilevel"/>
    <w:tmpl w:val="F81A8DD0"/>
    <w:lvl w:ilvl="0">
      <w:start w:val="1"/>
      <w:numFmt w:val="bullet"/>
      <w:lvlText w:val="•"/>
      <w:lvlJc w:val="left"/>
      <w:pPr>
        <w:ind w:left="170" w:hanging="170"/>
      </w:pPr>
      <w:rPr>
        <w:rFonts w:ascii="Graphik Regular" w:hAnsi="Graphik Regular" w:hint="default"/>
      </w:rPr>
    </w:lvl>
    <w:lvl w:ilvl="1">
      <w:start w:val="1"/>
      <w:numFmt w:val="bullet"/>
      <w:lvlText w:val="–"/>
      <w:lvlJc w:val="left"/>
      <w:pPr>
        <w:ind w:left="170" w:firstLine="0"/>
      </w:pPr>
      <w:rPr>
        <w:rFonts w:ascii="Graphik Regular" w:hAnsi="Graphik Regular" w:hint="default"/>
      </w:rPr>
    </w:lvl>
    <w:lvl w:ilvl="2">
      <w:start w:val="1"/>
      <w:numFmt w:val="bullet"/>
      <w:lvlText w:val="–"/>
      <w:lvlJc w:val="left"/>
      <w:pPr>
        <w:ind w:left="227" w:firstLine="0"/>
      </w:pPr>
      <w:rPr>
        <w:rFonts w:ascii="Graphik Regular" w:hAnsi="Graphik Regular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79457450">
    <w:abstractNumId w:val="9"/>
  </w:num>
  <w:num w:numId="2" w16cid:durableId="1204101053">
    <w:abstractNumId w:val="21"/>
  </w:num>
  <w:num w:numId="3" w16cid:durableId="1651709702">
    <w:abstractNumId w:val="26"/>
  </w:num>
  <w:num w:numId="4" w16cid:durableId="611279701">
    <w:abstractNumId w:val="2"/>
  </w:num>
  <w:num w:numId="5" w16cid:durableId="1915509409">
    <w:abstractNumId w:val="19"/>
  </w:num>
  <w:num w:numId="6" w16cid:durableId="402412312">
    <w:abstractNumId w:val="16"/>
  </w:num>
  <w:num w:numId="7" w16cid:durableId="1335917391">
    <w:abstractNumId w:val="22"/>
  </w:num>
  <w:num w:numId="8" w16cid:durableId="1183669085">
    <w:abstractNumId w:val="13"/>
  </w:num>
  <w:num w:numId="9" w16cid:durableId="1005132027">
    <w:abstractNumId w:val="3"/>
  </w:num>
  <w:num w:numId="10" w16cid:durableId="703678845">
    <w:abstractNumId w:val="17"/>
  </w:num>
  <w:num w:numId="11" w16cid:durableId="372459480">
    <w:abstractNumId w:val="31"/>
  </w:num>
  <w:num w:numId="12" w16cid:durableId="1762722153">
    <w:abstractNumId w:val="28"/>
  </w:num>
  <w:num w:numId="13" w16cid:durableId="528569024">
    <w:abstractNumId w:val="38"/>
  </w:num>
  <w:num w:numId="14" w16cid:durableId="957032872">
    <w:abstractNumId w:val="12"/>
  </w:num>
  <w:num w:numId="15" w16cid:durableId="162664489">
    <w:abstractNumId w:val="33"/>
  </w:num>
  <w:num w:numId="16" w16cid:durableId="1578632839">
    <w:abstractNumId w:val="11"/>
  </w:num>
  <w:num w:numId="17" w16cid:durableId="2119568997">
    <w:abstractNumId w:val="37"/>
  </w:num>
  <w:num w:numId="18" w16cid:durableId="2046520107">
    <w:abstractNumId w:val="25"/>
  </w:num>
  <w:num w:numId="19" w16cid:durableId="536895457">
    <w:abstractNumId w:val="1"/>
  </w:num>
  <w:num w:numId="20" w16cid:durableId="1321234665">
    <w:abstractNumId w:val="29"/>
  </w:num>
  <w:num w:numId="21" w16cid:durableId="401955266">
    <w:abstractNumId w:val="5"/>
  </w:num>
  <w:num w:numId="22" w16cid:durableId="2067483482">
    <w:abstractNumId w:val="8"/>
  </w:num>
  <w:num w:numId="23" w16cid:durableId="1845854150">
    <w:abstractNumId w:val="34"/>
  </w:num>
  <w:num w:numId="24" w16cid:durableId="2044399727">
    <w:abstractNumId w:val="10"/>
  </w:num>
  <w:num w:numId="25" w16cid:durableId="920135737">
    <w:abstractNumId w:val="0"/>
  </w:num>
  <w:num w:numId="26" w16cid:durableId="1816683485">
    <w:abstractNumId w:val="27"/>
  </w:num>
  <w:num w:numId="27" w16cid:durableId="2105563876">
    <w:abstractNumId w:val="36"/>
  </w:num>
  <w:num w:numId="28" w16cid:durableId="1936478486">
    <w:abstractNumId w:val="15"/>
  </w:num>
  <w:num w:numId="29" w16cid:durableId="1354071140">
    <w:abstractNumId w:val="35"/>
  </w:num>
  <w:num w:numId="30" w16cid:durableId="675883585">
    <w:abstractNumId w:val="30"/>
  </w:num>
  <w:num w:numId="31" w16cid:durableId="53814978">
    <w:abstractNumId w:val="20"/>
  </w:num>
  <w:num w:numId="32" w16cid:durableId="1153058624">
    <w:abstractNumId w:val="6"/>
  </w:num>
  <w:num w:numId="33" w16cid:durableId="1634630837">
    <w:abstractNumId w:val="7"/>
  </w:num>
  <w:num w:numId="34" w16cid:durableId="1601989405">
    <w:abstractNumId w:val="4"/>
  </w:num>
  <w:num w:numId="35" w16cid:durableId="2040156377">
    <w:abstractNumId w:val="23"/>
  </w:num>
  <w:num w:numId="36" w16cid:durableId="691759102">
    <w:abstractNumId w:val="24"/>
  </w:num>
  <w:num w:numId="37" w16cid:durableId="976565162">
    <w:abstractNumId w:val="14"/>
  </w:num>
  <w:num w:numId="38" w16cid:durableId="1991445829">
    <w:abstractNumId w:val="18"/>
  </w:num>
  <w:num w:numId="39" w16cid:durableId="134606026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77"/>
    <w:rsid w:val="00003641"/>
    <w:rsid w:val="000040E4"/>
    <w:rsid w:val="00006D67"/>
    <w:rsid w:val="0001084A"/>
    <w:rsid w:val="0001173A"/>
    <w:rsid w:val="00014327"/>
    <w:rsid w:val="00014E29"/>
    <w:rsid w:val="00015DC6"/>
    <w:rsid w:val="00016E4F"/>
    <w:rsid w:val="0002103F"/>
    <w:rsid w:val="00023350"/>
    <w:rsid w:val="00023B11"/>
    <w:rsid w:val="00025225"/>
    <w:rsid w:val="00026214"/>
    <w:rsid w:val="0002624C"/>
    <w:rsid w:val="00026598"/>
    <w:rsid w:val="00030271"/>
    <w:rsid w:val="00031A7B"/>
    <w:rsid w:val="00031C63"/>
    <w:rsid w:val="00033E11"/>
    <w:rsid w:val="00034EEC"/>
    <w:rsid w:val="000369DF"/>
    <w:rsid w:val="00037357"/>
    <w:rsid w:val="0003740F"/>
    <w:rsid w:val="000378DA"/>
    <w:rsid w:val="000414BE"/>
    <w:rsid w:val="000424D7"/>
    <w:rsid w:val="000438B1"/>
    <w:rsid w:val="000465F1"/>
    <w:rsid w:val="0005216E"/>
    <w:rsid w:val="00053657"/>
    <w:rsid w:val="00054EF8"/>
    <w:rsid w:val="0006056B"/>
    <w:rsid w:val="00061FB3"/>
    <w:rsid w:val="00063981"/>
    <w:rsid w:val="000660C2"/>
    <w:rsid w:val="00066A20"/>
    <w:rsid w:val="00067646"/>
    <w:rsid w:val="0006776D"/>
    <w:rsid w:val="00067F3E"/>
    <w:rsid w:val="000707AE"/>
    <w:rsid w:val="0007403F"/>
    <w:rsid w:val="0007591E"/>
    <w:rsid w:val="00075C27"/>
    <w:rsid w:val="00076802"/>
    <w:rsid w:val="00076869"/>
    <w:rsid w:val="00081362"/>
    <w:rsid w:val="00084342"/>
    <w:rsid w:val="00084F58"/>
    <w:rsid w:val="00087AC7"/>
    <w:rsid w:val="0009075E"/>
    <w:rsid w:val="000907F5"/>
    <w:rsid w:val="00091013"/>
    <w:rsid w:val="000916BC"/>
    <w:rsid w:val="00091E37"/>
    <w:rsid w:val="00092A60"/>
    <w:rsid w:val="00092D1B"/>
    <w:rsid w:val="000953FD"/>
    <w:rsid w:val="00096A53"/>
    <w:rsid w:val="00096AB9"/>
    <w:rsid w:val="000A0475"/>
    <w:rsid w:val="000A05E9"/>
    <w:rsid w:val="000A06C6"/>
    <w:rsid w:val="000A0A69"/>
    <w:rsid w:val="000A1D0F"/>
    <w:rsid w:val="000A20E0"/>
    <w:rsid w:val="000B1689"/>
    <w:rsid w:val="000B2B54"/>
    <w:rsid w:val="000B2CA7"/>
    <w:rsid w:val="000B6723"/>
    <w:rsid w:val="000C24E4"/>
    <w:rsid w:val="000C55A9"/>
    <w:rsid w:val="000C5769"/>
    <w:rsid w:val="000D09AE"/>
    <w:rsid w:val="000D1328"/>
    <w:rsid w:val="000D14B3"/>
    <w:rsid w:val="000D1C49"/>
    <w:rsid w:val="000D200B"/>
    <w:rsid w:val="000D2925"/>
    <w:rsid w:val="000D44F9"/>
    <w:rsid w:val="000D46AA"/>
    <w:rsid w:val="000D6931"/>
    <w:rsid w:val="000D703C"/>
    <w:rsid w:val="000D74B7"/>
    <w:rsid w:val="000E3E16"/>
    <w:rsid w:val="000E4881"/>
    <w:rsid w:val="000E521A"/>
    <w:rsid w:val="000E597E"/>
    <w:rsid w:val="000F07C7"/>
    <w:rsid w:val="000F1C77"/>
    <w:rsid w:val="000F2F65"/>
    <w:rsid w:val="000F4ABD"/>
    <w:rsid w:val="000F6EEF"/>
    <w:rsid w:val="000F7BCB"/>
    <w:rsid w:val="001014BD"/>
    <w:rsid w:val="001020C3"/>
    <w:rsid w:val="0010361A"/>
    <w:rsid w:val="00103D14"/>
    <w:rsid w:val="00103E0A"/>
    <w:rsid w:val="00104F93"/>
    <w:rsid w:val="00106A04"/>
    <w:rsid w:val="00106E94"/>
    <w:rsid w:val="00110824"/>
    <w:rsid w:val="0011132C"/>
    <w:rsid w:val="0011197E"/>
    <w:rsid w:val="00112937"/>
    <w:rsid w:val="001140AC"/>
    <w:rsid w:val="001142F8"/>
    <w:rsid w:val="0011708A"/>
    <w:rsid w:val="0011756F"/>
    <w:rsid w:val="001175AA"/>
    <w:rsid w:val="00122370"/>
    <w:rsid w:val="00126751"/>
    <w:rsid w:val="00131E86"/>
    <w:rsid w:val="00135D0B"/>
    <w:rsid w:val="001370D6"/>
    <w:rsid w:val="0013782B"/>
    <w:rsid w:val="0014520F"/>
    <w:rsid w:val="001461FF"/>
    <w:rsid w:val="001463E4"/>
    <w:rsid w:val="00147021"/>
    <w:rsid w:val="00147C5D"/>
    <w:rsid w:val="00147EA5"/>
    <w:rsid w:val="00147F40"/>
    <w:rsid w:val="001506F8"/>
    <w:rsid w:val="00150F78"/>
    <w:rsid w:val="00151AF0"/>
    <w:rsid w:val="00151AFD"/>
    <w:rsid w:val="00153C09"/>
    <w:rsid w:val="001552B2"/>
    <w:rsid w:val="0015709F"/>
    <w:rsid w:val="00163A20"/>
    <w:rsid w:val="00164F54"/>
    <w:rsid w:val="0016528B"/>
    <w:rsid w:val="00165F09"/>
    <w:rsid w:val="00166C9C"/>
    <w:rsid w:val="00166EC0"/>
    <w:rsid w:val="0017460F"/>
    <w:rsid w:val="00177407"/>
    <w:rsid w:val="0017785D"/>
    <w:rsid w:val="0018081F"/>
    <w:rsid w:val="001826B8"/>
    <w:rsid w:val="00183F4B"/>
    <w:rsid w:val="0018655F"/>
    <w:rsid w:val="00191085"/>
    <w:rsid w:val="00192E67"/>
    <w:rsid w:val="00194800"/>
    <w:rsid w:val="0019565D"/>
    <w:rsid w:val="0019623B"/>
    <w:rsid w:val="001A042F"/>
    <w:rsid w:val="001A1C78"/>
    <w:rsid w:val="001A1F39"/>
    <w:rsid w:val="001A2833"/>
    <w:rsid w:val="001A2DB2"/>
    <w:rsid w:val="001A4E20"/>
    <w:rsid w:val="001A5F87"/>
    <w:rsid w:val="001B0839"/>
    <w:rsid w:val="001B134A"/>
    <w:rsid w:val="001B1D28"/>
    <w:rsid w:val="001B2395"/>
    <w:rsid w:val="001B3800"/>
    <w:rsid w:val="001B48A7"/>
    <w:rsid w:val="001B4B65"/>
    <w:rsid w:val="001B5951"/>
    <w:rsid w:val="001B7C19"/>
    <w:rsid w:val="001C12A3"/>
    <w:rsid w:val="001C156F"/>
    <w:rsid w:val="001C1725"/>
    <w:rsid w:val="001C37A5"/>
    <w:rsid w:val="001C516B"/>
    <w:rsid w:val="001C5F48"/>
    <w:rsid w:val="001D0239"/>
    <w:rsid w:val="001D1BDA"/>
    <w:rsid w:val="001D2CE7"/>
    <w:rsid w:val="001D3556"/>
    <w:rsid w:val="001D4350"/>
    <w:rsid w:val="001D5058"/>
    <w:rsid w:val="001D74E7"/>
    <w:rsid w:val="001E14D2"/>
    <w:rsid w:val="001E1EA2"/>
    <w:rsid w:val="001E2F26"/>
    <w:rsid w:val="001E4C05"/>
    <w:rsid w:val="001E6149"/>
    <w:rsid w:val="001E70EE"/>
    <w:rsid w:val="001E7F3C"/>
    <w:rsid w:val="001F282B"/>
    <w:rsid w:val="001F3C32"/>
    <w:rsid w:val="001F49C5"/>
    <w:rsid w:val="001F4E6A"/>
    <w:rsid w:val="001F5878"/>
    <w:rsid w:val="00200B21"/>
    <w:rsid w:val="00203215"/>
    <w:rsid w:val="0020499A"/>
    <w:rsid w:val="002067D7"/>
    <w:rsid w:val="00207C6E"/>
    <w:rsid w:val="00207CAE"/>
    <w:rsid w:val="0021283F"/>
    <w:rsid w:val="00215924"/>
    <w:rsid w:val="00215E2F"/>
    <w:rsid w:val="00215FDB"/>
    <w:rsid w:val="0022144B"/>
    <w:rsid w:val="00222D33"/>
    <w:rsid w:val="00223EFB"/>
    <w:rsid w:val="00224DFC"/>
    <w:rsid w:val="00225578"/>
    <w:rsid w:val="00225F29"/>
    <w:rsid w:val="002269A0"/>
    <w:rsid w:val="00230CED"/>
    <w:rsid w:val="00231A64"/>
    <w:rsid w:val="00232016"/>
    <w:rsid w:val="00235083"/>
    <w:rsid w:val="00235CE6"/>
    <w:rsid w:val="0024009D"/>
    <w:rsid w:val="0024483D"/>
    <w:rsid w:val="00247961"/>
    <w:rsid w:val="00251B96"/>
    <w:rsid w:val="002524E3"/>
    <w:rsid w:val="00255A55"/>
    <w:rsid w:val="0025743B"/>
    <w:rsid w:val="00260D86"/>
    <w:rsid w:val="00261AE4"/>
    <w:rsid w:val="00262182"/>
    <w:rsid w:val="0026219E"/>
    <w:rsid w:val="002623E0"/>
    <w:rsid w:val="0026276F"/>
    <w:rsid w:val="0026781E"/>
    <w:rsid w:val="002678A4"/>
    <w:rsid w:val="00270BBC"/>
    <w:rsid w:val="00271576"/>
    <w:rsid w:val="002720DD"/>
    <w:rsid w:val="00273E75"/>
    <w:rsid w:val="00280615"/>
    <w:rsid w:val="002825EA"/>
    <w:rsid w:val="00282CE4"/>
    <w:rsid w:val="002833D6"/>
    <w:rsid w:val="00283608"/>
    <w:rsid w:val="0028493A"/>
    <w:rsid w:val="002859D9"/>
    <w:rsid w:val="002920B2"/>
    <w:rsid w:val="002926AB"/>
    <w:rsid w:val="002933E5"/>
    <w:rsid w:val="00294707"/>
    <w:rsid w:val="00295D48"/>
    <w:rsid w:val="0029747D"/>
    <w:rsid w:val="002A0C57"/>
    <w:rsid w:val="002A4BC7"/>
    <w:rsid w:val="002A51A3"/>
    <w:rsid w:val="002A7F84"/>
    <w:rsid w:val="002B18EF"/>
    <w:rsid w:val="002B33F5"/>
    <w:rsid w:val="002B3A40"/>
    <w:rsid w:val="002B66EA"/>
    <w:rsid w:val="002B7AAC"/>
    <w:rsid w:val="002C5713"/>
    <w:rsid w:val="002C736C"/>
    <w:rsid w:val="002C79F6"/>
    <w:rsid w:val="002D014B"/>
    <w:rsid w:val="002D097A"/>
    <w:rsid w:val="002D3261"/>
    <w:rsid w:val="002D3804"/>
    <w:rsid w:val="002D4C60"/>
    <w:rsid w:val="002D6A70"/>
    <w:rsid w:val="002D6DD5"/>
    <w:rsid w:val="002E0386"/>
    <w:rsid w:val="002E3E4F"/>
    <w:rsid w:val="002E3EFA"/>
    <w:rsid w:val="002E5326"/>
    <w:rsid w:val="002E76BF"/>
    <w:rsid w:val="002E7F92"/>
    <w:rsid w:val="002F0BFF"/>
    <w:rsid w:val="002F0D7D"/>
    <w:rsid w:val="002F223E"/>
    <w:rsid w:val="002F2FB8"/>
    <w:rsid w:val="002F457F"/>
    <w:rsid w:val="002F487B"/>
    <w:rsid w:val="002F5F38"/>
    <w:rsid w:val="002F712C"/>
    <w:rsid w:val="002F7C75"/>
    <w:rsid w:val="00301BFD"/>
    <w:rsid w:val="0030319A"/>
    <w:rsid w:val="00303C29"/>
    <w:rsid w:val="0030416D"/>
    <w:rsid w:val="00310CB8"/>
    <w:rsid w:val="00311E19"/>
    <w:rsid w:val="00315F5B"/>
    <w:rsid w:val="00317298"/>
    <w:rsid w:val="0032189D"/>
    <w:rsid w:val="00321A55"/>
    <w:rsid w:val="00322CFE"/>
    <w:rsid w:val="00323A42"/>
    <w:rsid w:val="00324F07"/>
    <w:rsid w:val="00326690"/>
    <w:rsid w:val="0032798F"/>
    <w:rsid w:val="0033115A"/>
    <w:rsid w:val="0033331A"/>
    <w:rsid w:val="003338A2"/>
    <w:rsid w:val="00334942"/>
    <w:rsid w:val="00335E3A"/>
    <w:rsid w:val="003372A6"/>
    <w:rsid w:val="0033773C"/>
    <w:rsid w:val="00340265"/>
    <w:rsid w:val="00340A8B"/>
    <w:rsid w:val="00341967"/>
    <w:rsid w:val="0034450C"/>
    <w:rsid w:val="0034730E"/>
    <w:rsid w:val="00350171"/>
    <w:rsid w:val="003509F7"/>
    <w:rsid w:val="00351532"/>
    <w:rsid w:val="00352E73"/>
    <w:rsid w:val="00353D66"/>
    <w:rsid w:val="00353E24"/>
    <w:rsid w:val="00354F24"/>
    <w:rsid w:val="00356B3E"/>
    <w:rsid w:val="003576CE"/>
    <w:rsid w:val="00360B26"/>
    <w:rsid w:val="00360BA1"/>
    <w:rsid w:val="0036177C"/>
    <w:rsid w:val="0036619E"/>
    <w:rsid w:val="00367450"/>
    <w:rsid w:val="003701E7"/>
    <w:rsid w:val="00371B2E"/>
    <w:rsid w:val="00372D5B"/>
    <w:rsid w:val="00373A94"/>
    <w:rsid w:val="00374495"/>
    <w:rsid w:val="003745AF"/>
    <w:rsid w:val="00377FC9"/>
    <w:rsid w:val="00381004"/>
    <w:rsid w:val="00381161"/>
    <w:rsid w:val="00383CB4"/>
    <w:rsid w:val="00386830"/>
    <w:rsid w:val="00391F9B"/>
    <w:rsid w:val="00393DE3"/>
    <w:rsid w:val="00394B78"/>
    <w:rsid w:val="003951D3"/>
    <w:rsid w:val="00395216"/>
    <w:rsid w:val="00395B1D"/>
    <w:rsid w:val="00395F84"/>
    <w:rsid w:val="003A1BD7"/>
    <w:rsid w:val="003A1F3E"/>
    <w:rsid w:val="003A26F0"/>
    <w:rsid w:val="003B0972"/>
    <w:rsid w:val="003B1211"/>
    <w:rsid w:val="003B625E"/>
    <w:rsid w:val="003B6BDD"/>
    <w:rsid w:val="003B6BEF"/>
    <w:rsid w:val="003C0C78"/>
    <w:rsid w:val="003C19EB"/>
    <w:rsid w:val="003C4864"/>
    <w:rsid w:val="003D0B6A"/>
    <w:rsid w:val="003D2442"/>
    <w:rsid w:val="003D2F9F"/>
    <w:rsid w:val="003D4083"/>
    <w:rsid w:val="003E05E3"/>
    <w:rsid w:val="003E24E9"/>
    <w:rsid w:val="003E3264"/>
    <w:rsid w:val="003E33F5"/>
    <w:rsid w:val="003E3DC0"/>
    <w:rsid w:val="003E555C"/>
    <w:rsid w:val="003E63FD"/>
    <w:rsid w:val="003F1365"/>
    <w:rsid w:val="003F425C"/>
    <w:rsid w:val="003F70BE"/>
    <w:rsid w:val="003F7B57"/>
    <w:rsid w:val="004014FC"/>
    <w:rsid w:val="00401B1C"/>
    <w:rsid w:val="00402585"/>
    <w:rsid w:val="004027F1"/>
    <w:rsid w:val="00402C3C"/>
    <w:rsid w:val="004037F5"/>
    <w:rsid w:val="00404381"/>
    <w:rsid w:val="004060D6"/>
    <w:rsid w:val="004065E3"/>
    <w:rsid w:val="004101D4"/>
    <w:rsid w:val="00410C84"/>
    <w:rsid w:val="00413DFB"/>
    <w:rsid w:val="00413FEA"/>
    <w:rsid w:val="00415668"/>
    <w:rsid w:val="0041610B"/>
    <w:rsid w:val="0041646D"/>
    <w:rsid w:val="00416491"/>
    <w:rsid w:val="00421BE9"/>
    <w:rsid w:val="00422194"/>
    <w:rsid w:val="004228B2"/>
    <w:rsid w:val="00423823"/>
    <w:rsid w:val="00423DD7"/>
    <w:rsid w:val="004240A1"/>
    <w:rsid w:val="00424A0C"/>
    <w:rsid w:val="00424BA7"/>
    <w:rsid w:val="00424F6A"/>
    <w:rsid w:val="00426C7F"/>
    <w:rsid w:val="00426FE4"/>
    <w:rsid w:val="00427313"/>
    <w:rsid w:val="00427742"/>
    <w:rsid w:val="00427863"/>
    <w:rsid w:val="00430BC8"/>
    <w:rsid w:val="00430F09"/>
    <w:rsid w:val="004320B4"/>
    <w:rsid w:val="00433DD7"/>
    <w:rsid w:val="004341A7"/>
    <w:rsid w:val="00434335"/>
    <w:rsid w:val="004349D2"/>
    <w:rsid w:val="00435DEC"/>
    <w:rsid w:val="00436052"/>
    <w:rsid w:val="00443960"/>
    <w:rsid w:val="0044469E"/>
    <w:rsid w:val="00444CC9"/>
    <w:rsid w:val="0044576C"/>
    <w:rsid w:val="004509A2"/>
    <w:rsid w:val="004511F2"/>
    <w:rsid w:val="00451825"/>
    <w:rsid w:val="00452D36"/>
    <w:rsid w:val="004531EB"/>
    <w:rsid w:val="00454266"/>
    <w:rsid w:val="00454F73"/>
    <w:rsid w:val="00455A14"/>
    <w:rsid w:val="00455C90"/>
    <w:rsid w:val="0045709A"/>
    <w:rsid w:val="00460B47"/>
    <w:rsid w:val="00461E3C"/>
    <w:rsid w:val="00463FC6"/>
    <w:rsid w:val="00464BC9"/>
    <w:rsid w:val="00464ED5"/>
    <w:rsid w:val="004651B8"/>
    <w:rsid w:val="0046739B"/>
    <w:rsid w:val="00470195"/>
    <w:rsid w:val="00470D47"/>
    <w:rsid w:val="004729AF"/>
    <w:rsid w:val="00476065"/>
    <w:rsid w:val="004763F9"/>
    <w:rsid w:val="004764F4"/>
    <w:rsid w:val="0047666A"/>
    <w:rsid w:val="00476848"/>
    <w:rsid w:val="00481CF5"/>
    <w:rsid w:val="00482089"/>
    <w:rsid w:val="00482BF9"/>
    <w:rsid w:val="00483888"/>
    <w:rsid w:val="00484A15"/>
    <w:rsid w:val="00484BFA"/>
    <w:rsid w:val="00484F99"/>
    <w:rsid w:val="00487E22"/>
    <w:rsid w:val="004925CE"/>
    <w:rsid w:val="00492822"/>
    <w:rsid w:val="00495870"/>
    <w:rsid w:val="00495881"/>
    <w:rsid w:val="00496B52"/>
    <w:rsid w:val="00497D28"/>
    <w:rsid w:val="004A04D5"/>
    <w:rsid w:val="004A3549"/>
    <w:rsid w:val="004A35EC"/>
    <w:rsid w:val="004A3663"/>
    <w:rsid w:val="004A3A6C"/>
    <w:rsid w:val="004A4A1E"/>
    <w:rsid w:val="004A67DC"/>
    <w:rsid w:val="004B01A2"/>
    <w:rsid w:val="004B3726"/>
    <w:rsid w:val="004B7856"/>
    <w:rsid w:val="004C16F2"/>
    <w:rsid w:val="004C265E"/>
    <w:rsid w:val="004C389D"/>
    <w:rsid w:val="004C791F"/>
    <w:rsid w:val="004C7F95"/>
    <w:rsid w:val="004D0CC8"/>
    <w:rsid w:val="004D1D42"/>
    <w:rsid w:val="004D2AA1"/>
    <w:rsid w:val="004D519E"/>
    <w:rsid w:val="004D5D33"/>
    <w:rsid w:val="004D6A55"/>
    <w:rsid w:val="004D7FB4"/>
    <w:rsid w:val="004E07FC"/>
    <w:rsid w:val="004E10C6"/>
    <w:rsid w:val="004E3502"/>
    <w:rsid w:val="004E669C"/>
    <w:rsid w:val="004F08E3"/>
    <w:rsid w:val="004F23C6"/>
    <w:rsid w:val="004F2BEB"/>
    <w:rsid w:val="004F5296"/>
    <w:rsid w:val="004F54D9"/>
    <w:rsid w:val="004F6335"/>
    <w:rsid w:val="005002DE"/>
    <w:rsid w:val="005016B3"/>
    <w:rsid w:val="005024DF"/>
    <w:rsid w:val="005024EC"/>
    <w:rsid w:val="00507116"/>
    <w:rsid w:val="005076D8"/>
    <w:rsid w:val="005107AE"/>
    <w:rsid w:val="00510CB1"/>
    <w:rsid w:val="005117A2"/>
    <w:rsid w:val="00515BE7"/>
    <w:rsid w:val="0051615B"/>
    <w:rsid w:val="00516A8B"/>
    <w:rsid w:val="005170A3"/>
    <w:rsid w:val="00517BFE"/>
    <w:rsid w:val="00522B4C"/>
    <w:rsid w:val="00522DBC"/>
    <w:rsid w:val="00522F21"/>
    <w:rsid w:val="00524248"/>
    <w:rsid w:val="005304CD"/>
    <w:rsid w:val="00530FCB"/>
    <w:rsid w:val="00531469"/>
    <w:rsid w:val="00532B2E"/>
    <w:rsid w:val="005342E1"/>
    <w:rsid w:val="00537AA7"/>
    <w:rsid w:val="005410F5"/>
    <w:rsid w:val="00541A83"/>
    <w:rsid w:val="00542FF2"/>
    <w:rsid w:val="005435E1"/>
    <w:rsid w:val="00544BAD"/>
    <w:rsid w:val="00547307"/>
    <w:rsid w:val="00551815"/>
    <w:rsid w:val="00554F33"/>
    <w:rsid w:val="005573BF"/>
    <w:rsid w:val="0056113A"/>
    <w:rsid w:val="00563202"/>
    <w:rsid w:val="005642E0"/>
    <w:rsid w:val="00570DC4"/>
    <w:rsid w:val="00571A11"/>
    <w:rsid w:val="00571BEA"/>
    <w:rsid w:val="00571D12"/>
    <w:rsid w:val="0057299C"/>
    <w:rsid w:val="00572FA8"/>
    <w:rsid w:val="00573DAE"/>
    <w:rsid w:val="005807D7"/>
    <w:rsid w:val="0058107B"/>
    <w:rsid w:val="0058139A"/>
    <w:rsid w:val="005836F6"/>
    <w:rsid w:val="00586DDA"/>
    <w:rsid w:val="00587B0F"/>
    <w:rsid w:val="00590058"/>
    <w:rsid w:val="00590523"/>
    <w:rsid w:val="00590CB1"/>
    <w:rsid w:val="00593ADA"/>
    <w:rsid w:val="00593EFA"/>
    <w:rsid w:val="00597AD4"/>
    <w:rsid w:val="005A24EE"/>
    <w:rsid w:val="005A687D"/>
    <w:rsid w:val="005A781C"/>
    <w:rsid w:val="005B008C"/>
    <w:rsid w:val="005B1349"/>
    <w:rsid w:val="005B1C2C"/>
    <w:rsid w:val="005B1E57"/>
    <w:rsid w:val="005B3F87"/>
    <w:rsid w:val="005B59CD"/>
    <w:rsid w:val="005B6080"/>
    <w:rsid w:val="005C24A6"/>
    <w:rsid w:val="005C33C0"/>
    <w:rsid w:val="005C3C1C"/>
    <w:rsid w:val="005C3C45"/>
    <w:rsid w:val="005C4E96"/>
    <w:rsid w:val="005D1045"/>
    <w:rsid w:val="005D15A3"/>
    <w:rsid w:val="005D2164"/>
    <w:rsid w:val="005D2186"/>
    <w:rsid w:val="005D2EAE"/>
    <w:rsid w:val="005D418D"/>
    <w:rsid w:val="005D4D7B"/>
    <w:rsid w:val="005D4D81"/>
    <w:rsid w:val="005D56B1"/>
    <w:rsid w:val="005D7704"/>
    <w:rsid w:val="005D7AC4"/>
    <w:rsid w:val="005D7FE6"/>
    <w:rsid w:val="005E044E"/>
    <w:rsid w:val="005E46D0"/>
    <w:rsid w:val="005E5DD8"/>
    <w:rsid w:val="005E65DC"/>
    <w:rsid w:val="005E74C0"/>
    <w:rsid w:val="005F32AE"/>
    <w:rsid w:val="005F642D"/>
    <w:rsid w:val="005F775E"/>
    <w:rsid w:val="00600237"/>
    <w:rsid w:val="00600644"/>
    <w:rsid w:val="00600BB7"/>
    <w:rsid w:val="00603151"/>
    <w:rsid w:val="006032E0"/>
    <w:rsid w:val="006035DD"/>
    <w:rsid w:val="00605D4D"/>
    <w:rsid w:val="00605D99"/>
    <w:rsid w:val="0060674A"/>
    <w:rsid w:val="006071DA"/>
    <w:rsid w:val="00607399"/>
    <w:rsid w:val="006104EC"/>
    <w:rsid w:val="00610C66"/>
    <w:rsid w:val="00611D44"/>
    <w:rsid w:val="00612877"/>
    <w:rsid w:val="00612EFC"/>
    <w:rsid w:val="0061335B"/>
    <w:rsid w:val="00614AE0"/>
    <w:rsid w:val="00615B7A"/>
    <w:rsid w:val="00615E25"/>
    <w:rsid w:val="00616DCB"/>
    <w:rsid w:val="00617226"/>
    <w:rsid w:val="00620BA3"/>
    <w:rsid w:val="00621B0F"/>
    <w:rsid w:val="00624BD6"/>
    <w:rsid w:val="00624FED"/>
    <w:rsid w:val="00625A2A"/>
    <w:rsid w:val="0062608E"/>
    <w:rsid w:val="006267A0"/>
    <w:rsid w:val="00627B83"/>
    <w:rsid w:val="00627E02"/>
    <w:rsid w:val="0063015B"/>
    <w:rsid w:val="00630406"/>
    <w:rsid w:val="00630B4C"/>
    <w:rsid w:val="00631352"/>
    <w:rsid w:val="00631D49"/>
    <w:rsid w:val="00632A94"/>
    <w:rsid w:val="00632D92"/>
    <w:rsid w:val="0063402F"/>
    <w:rsid w:val="00634FA5"/>
    <w:rsid w:val="00635D13"/>
    <w:rsid w:val="00637660"/>
    <w:rsid w:val="0064107B"/>
    <w:rsid w:val="00643E57"/>
    <w:rsid w:val="006440D5"/>
    <w:rsid w:val="006441F6"/>
    <w:rsid w:val="00646E43"/>
    <w:rsid w:val="006548CF"/>
    <w:rsid w:val="00661AFA"/>
    <w:rsid w:val="00662D87"/>
    <w:rsid w:val="00664506"/>
    <w:rsid w:val="006661E3"/>
    <w:rsid w:val="00675AE5"/>
    <w:rsid w:val="00676482"/>
    <w:rsid w:val="00682FA4"/>
    <w:rsid w:val="006831A4"/>
    <w:rsid w:val="00684C22"/>
    <w:rsid w:val="00684F9C"/>
    <w:rsid w:val="00685493"/>
    <w:rsid w:val="00686EB9"/>
    <w:rsid w:val="00687706"/>
    <w:rsid w:val="006954F2"/>
    <w:rsid w:val="006A0DC5"/>
    <w:rsid w:val="006A24D1"/>
    <w:rsid w:val="006A27AC"/>
    <w:rsid w:val="006A3F6B"/>
    <w:rsid w:val="006A5F21"/>
    <w:rsid w:val="006A7F6A"/>
    <w:rsid w:val="006B1EF9"/>
    <w:rsid w:val="006B2DDB"/>
    <w:rsid w:val="006B537F"/>
    <w:rsid w:val="006B79EF"/>
    <w:rsid w:val="006B7A93"/>
    <w:rsid w:val="006C09D4"/>
    <w:rsid w:val="006C1E36"/>
    <w:rsid w:val="006C2232"/>
    <w:rsid w:val="006C25F7"/>
    <w:rsid w:val="006C6C0A"/>
    <w:rsid w:val="006D1749"/>
    <w:rsid w:val="006D464A"/>
    <w:rsid w:val="006D51AA"/>
    <w:rsid w:val="006D5733"/>
    <w:rsid w:val="006D6EF9"/>
    <w:rsid w:val="006E42DF"/>
    <w:rsid w:val="006E52AC"/>
    <w:rsid w:val="006E7008"/>
    <w:rsid w:val="006F0A4E"/>
    <w:rsid w:val="006F1785"/>
    <w:rsid w:val="006F2AD5"/>
    <w:rsid w:val="006F4FBC"/>
    <w:rsid w:val="006F6A7B"/>
    <w:rsid w:val="00701D1A"/>
    <w:rsid w:val="00703DB8"/>
    <w:rsid w:val="007042BD"/>
    <w:rsid w:val="007067B1"/>
    <w:rsid w:val="0070687B"/>
    <w:rsid w:val="007112B0"/>
    <w:rsid w:val="00712F78"/>
    <w:rsid w:val="0071466F"/>
    <w:rsid w:val="00714DBB"/>
    <w:rsid w:val="00716430"/>
    <w:rsid w:val="00716A41"/>
    <w:rsid w:val="00716A5B"/>
    <w:rsid w:val="007204E6"/>
    <w:rsid w:val="00721198"/>
    <w:rsid w:val="00721EE7"/>
    <w:rsid w:val="00724011"/>
    <w:rsid w:val="00725CBC"/>
    <w:rsid w:val="0073317B"/>
    <w:rsid w:val="0073411B"/>
    <w:rsid w:val="007349AD"/>
    <w:rsid w:val="00737487"/>
    <w:rsid w:val="0074106D"/>
    <w:rsid w:val="00741FD5"/>
    <w:rsid w:val="0075090C"/>
    <w:rsid w:val="00750D20"/>
    <w:rsid w:val="0075183A"/>
    <w:rsid w:val="00751979"/>
    <w:rsid w:val="007520C4"/>
    <w:rsid w:val="007533E6"/>
    <w:rsid w:val="0075460E"/>
    <w:rsid w:val="007549BD"/>
    <w:rsid w:val="00755000"/>
    <w:rsid w:val="007560C8"/>
    <w:rsid w:val="00757F81"/>
    <w:rsid w:val="007613AC"/>
    <w:rsid w:val="00761884"/>
    <w:rsid w:val="00762408"/>
    <w:rsid w:val="00763882"/>
    <w:rsid w:val="00766BC7"/>
    <w:rsid w:val="007718EC"/>
    <w:rsid w:val="007721A3"/>
    <w:rsid w:val="0077294E"/>
    <w:rsid w:val="00772E87"/>
    <w:rsid w:val="00772F86"/>
    <w:rsid w:val="00773C9D"/>
    <w:rsid w:val="007741D5"/>
    <w:rsid w:val="0077667B"/>
    <w:rsid w:val="00777793"/>
    <w:rsid w:val="007803F6"/>
    <w:rsid w:val="00782B73"/>
    <w:rsid w:val="00790917"/>
    <w:rsid w:val="00795AD1"/>
    <w:rsid w:val="007A0A46"/>
    <w:rsid w:val="007A1EF8"/>
    <w:rsid w:val="007A27DA"/>
    <w:rsid w:val="007A4F7D"/>
    <w:rsid w:val="007A536A"/>
    <w:rsid w:val="007A6815"/>
    <w:rsid w:val="007B1CFC"/>
    <w:rsid w:val="007B2F28"/>
    <w:rsid w:val="007B35FD"/>
    <w:rsid w:val="007B46B2"/>
    <w:rsid w:val="007B7BBD"/>
    <w:rsid w:val="007C085A"/>
    <w:rsid w:val="007C40D6"/>
    <w:rsid w:val="007C4152"/>
    <w:rsid w:val="007C4F25"/>
    <w:rsid w:val="007C5AC9"/>
    <w:rsid w:val="007C7628"/>
    <w:rsid w:val="007D16BD"/>
    <w:rsid w:val="007D33AA"/>
    <w:rsid w:val="007D3F27"/>
    <w:rsid w:val="007D53A1"/>
    <w:rsid w:val="007D5CEB"/>
    <w:rsid w:val="007E1478"/>
    <w:rsid w:val="007E3F0D"/>
    <w:rsid w:val="007E41E1"/>
    <w:rsid w:val="007E596C"/>
    <w:rsid w:val="007F0AAC"/>
    <w:rsid w:val="007F10D6"/>
    <w:rsid w:val="007F2576"/>
    <w:rsid w:val="007F4C68"/>
    <w:rsid w:val="007F548F"/>
    <w:rsid w:val="007F5E14"/>
    <w:rsid w:val="007F7A45"/>
    <w:rsid w:val="008008F9"/>
    <w:rsid w:val="0080145E"/>
    <w:rsid w:val="008066DA"/>
    <w:rsid w:val="00807575"/>
    <w:rsid w:val="00810324"/>
    <w:rsid w:val="008105C5"/>
    <w:rsid w:val="0081071B"/>
    <w:rsid w:val="008121CD"/>
    <w:rsid w:val="00813FFE"/>
    <w:rsid w:val="00814F87"/>
    <w:rsid w:val="008151C9"/>
    <w:rsid w:val="00816C4B"/>
    <w:rsid w:val="00820C19"/>
    <w:rsid w:val="008227A0"/>
    <w:rsid w:val="00825E52"/>
    <w:rsid w:val="00826366"/>
    <w:rsid w:val="008265B2"/>
    <w:rsid w:val="00833715"/>
    <w:rsid w:val="00836197"/>
    <w:rsid w:val="00842309"/>
    <w:rsid w:val="00844B33"/>
    <w:rsid w:val="008479EC"/>
    <w:rsid w:val="00851D38"/>
    <w:rsid w:val="00854E71"/>
    <w:rsid w:val="008560FC"/>
    <w:rsid w:val="00856DE7"/>
    <w:rsid w:val="008624BF"/>
    <w:rsid w:val="00862A66"/>
    <w:rsid w:val="00864A66"/>
    <w:rsid w:val="00867AD9"/>
    <w:rsid w:val="00870962"/>
    <w:rsid w:val="0087150C"/>
    <w:rsid w:val="00872843"/>
    <w:rsid w:val="008729C5"/>
    <w:rsid w:val="00872EB5"/>
    <w:rsid w:val="008732EC"/>
    <w:rsid w:val="00876620"/>
    <w:rsid w:val="0088098B"/>
    <w:rsid w:val="00880DCA"/>
    <w:rsid w:val="00887158"/>
    <w:rsid w:val="008902B0"/>
    <w:rsid w:val="00890FCB"/>
    <w:rsid w:val="00891081"/>
    <w:rsid w:val="00892503"/>
    <w:rsid w:val="00894329"/>
    <w:rsid w:val="00894383"/>
    <w:rsid w:val="00895F7C"/>
    <w:rsid w:val="008A0E8B"/>
    <w:rsid w:val="008A0F8E"/>
    <w:rsid w:val="008A43CD"/>
    <w:rsid w:val="008A4E6A"/>
    <w:rsid w:val="008A57C6"/>
    <w:rsid w:val="008A5A66"/>
    <w:rsid w:val="008A5BD5"/>
    <w:rsid w:val="008B2A15"/>
    <w:rsid w:val="008B35F5"/>
    <w:rsid w:val="008B5534"/>
    <w:rsid w:val="008B7272"/>
    <w:rsid w:val="008B745B"/>
    <w:rsid w:val="008C0C52"/>
    <w:rsid w:val="008C24E1"/>
    <w:rsid w:val="008C2D7A"/>
    <w:rsid w:val="008C49E4"/>
    <w:rsid w:val="008C6785"/>
    <w:rsid w:val="008D23F4"/>
    <w:rsid w:val="008D245F"/>
    <w:rsid w:val="008D2668"/>
    <w:rsid w:val="008D3591"/>
    <w:rsid w:val="008D7207"/>
    <w:rsid w:val="008D7A82"/>
    <w:rsid w:val="008E06B4"/>
    <w:rsid w:val="008E0935"/>
    <w:rsid w:val="008E2B5B"/>
    <w:rsid w:val="008E45E2"/>
    <w:rsid w:val="008E56C0"/>
    <w:rsid w:val="008E5C8D"/>
    <w:rsid w:val="008E7097"/>
    <w:rsid w:val="008F003E"/>
    <w:rsid w:val="008F1910"/>
    <w:rsid w:val="008F1ABD"/>
    <w:rsid w:val="008F3A5C"/>
    <w:rsid w:val="008F6807"/>
    <w:rsid w:val="008F6DC8"/>
    <w:rsid w:val="008F7024"/>
    <w:rsid w:val="0090178E"/>
    <w:rsid w:val="0090448F"/>
    <w:rsid w:val="0091192E"/>
    <w:rsid w:val="00911CC3"/>
    <w:rsid w:val="009124DA"/>
    <w:rsid w:val="00913141"/>
    <w:rsid w:val="0091392D"/>
    <w:rsid w:val="00915077"/>
    <w:rsid w:val="00915D25"/>
    <w:rsid w:val="00915D77"/>
    <w:rsid w:val="00917749"/>
    <w:rsid w:val="00917845"/>
    <w:rsid w:val="009179E3"/>
    <w:rsid w:val="00921757"/>
    <w:rsid w:val="00921852"/>
    <w:rsid w:val="00922938"/>
    <w:rsid w:val="00925FE4"/>
    <w:rsid w:val="00927DEC"/>
    <w:rsid w:val="009301CB"/>
    <w:rsid w:val="00930DAB"/>
    <w:rsid w:val="00932F22"/>
    <w:rsid w:val="009336D6"/>
    <w:rsid w:val="009370B8"/>
    <w:rsid w:val="00940863"/>
    <w:rsid w:val="00946F21"/>
    <w:rsid w:val="00947FA6"/>
    <w:rsid w:val="009522EE"/>
    <w:rsid w:val="009529A0"/>
    <w:rsid w:val="00953EB0"/>
    <w:rsid w:val="009550C2"/>
    <w:rsid w:val="009557E9"/>
    <w:rsid w:val="00955F6F"/>
    <w:rsid w:val="00956490"/>
    <w:rsid w:val="00961394"/>
    <w:rsid w:val="00966866"/>
    <w:rsid w:val="00966CFC"/>
    <w:rsid w:val="00967367"/>
    <w:rsid w:val="009718E0"/>
    <w:rsid w:val="00971F54"/>
    <w:rsid w:val="009729D6"/>
    <w:rsid w:val="00973598"/>
    <w:rsid w:val="00973E7E"/>
    <w:rsid w:val="0097472E"/>
    <w:rsid w:val="00976F6C"/>
    <w:rsid w:val="009772C8"/>
    <w:rsid w:val="00982793"/>
    <w:rsid w:val="009851EB"/>
    <w:rsid w:val="00985ADC"/>
    <w:rsid w:val="00985F9A"/>
    <w:rsid w:val="00986FC7"/>
    <w:rsid w:val="009874A3"/>
    <w:rsid w:val="009902A1"/>
    <w:rsid w:val="00991A03"/>
    <w:rsid w:val="00991E4E"/>
    <w:rsid w:val="009929D9"/>
    <w:rsid w:val="00993079"/>
    <w:rsid w:val="009930AD"/>
    <w:rsid w:val="009955DC"/>
    <w:rsid w:val="009963C9"/>
    <w:rsid w:val="009A0DE8"/>
    <w:rsid w:val="009A287F"/>
    <w:rsid w:val="009A3636"/>
    <w:rsid w:val="009A4198"/>
    <w:rsid w:val="009A5A42"/>
    <w:rsid w:val="009A5E13"/>
    <w:rsid w:val="009A5EBA"/>
    <w:rsid w:val="009B0AF5"/>
    <w:rsid w:val="009B34CE"/>
    <w:rsid w:val="009B46C6"/>
    <w:rsid w:val="009B4E09"/>
    <w:rsid w:val="009B510B"/>
    <w:rsid w:val="009B6C87"/>
    <w:rsid w:val="009C06B2"/>
    <w:rsid w:val="009C1E95"/>
    <w:rsid w:val="009C3671"/>
    <w:rsid w:val="009D18CE"/>
    <w:rsid w:val="009D2C46"/>
    <w:rsid w:val="009D2D3B"/>
    <w:rsid w:val="009D42C6"/>
    <w:rsid w:val="009D51D6"/>
    <w:rsid w:val="009D530A"/>
    <w:rsid w:val="009E0409"/>
    <w:rsid w:val="009E0C20"/>
    <w:rsid w:val="009E308F"/>
    <w:rsid w:val="009E30E3"/>
    <w:rsid w:val="009E5055"/>
    <w:rsid w:val="009E5206"/>
    <w:rsid w:val="009E68FE"/>
    <w:rsid w:val="009E6B31"/>
    <w:rsid w:val="009E7817"/>
    <w:rsid w:val="009E7DAF"/>
    <w:rsid w:val="009F375F"/>
    <w:rsid w:val="009F501B"/>
    <w:rsid w:val="009F62A9"/>
    <w:rsid w:val="009F7D9C"/>
    <w:rsid w:val="00A00959"/>
    <w:rsid w:val="00A01518"/>
    <w:rsid w:val="00A0247F"/>
    <w:rsid w:val="00A02D59"/>
    <w:rsid w:val="00A03CCF"/>
    <w:rsid w:val="00A047A8"/>
    <w:rsid w:val="00A05F15"/>
    <w:rsid w:val="00A060C4"/>
    <w:rsid w:val="00A107B0"/>
    <w:rsid w:val="00A1151A"/>
    <w:rsid w:val="00A11BB7"/>
    <w:rsid w:val="00A12230"/>
    <w:rsid w:val="00A1271A"/>
    <w:rsid w:val="00A13197"/>
    <w:rsid w:val="00A151F5"/>
    <w:rsid w:val="00A15485"/>
    <w:rsid w:val="00A16C6C"/>
    <w:rsid w:val="00A17749"/>
    <w:rsid w:val="00A17FA7"/>
    <w:rsid w:val="00A2011E"/>
    <w:rsid w:val="00A201DD"/>
    <w:rsid w:val="00A21ED4"/>
    <w:rsid w:val="00A24E29"/>
    <w:rsid w:val="00A301E8"/>
    <w:rsid w:val="00A30F17"/>
    <w:rsid w:val="00A3168B"/>
    <w:rsid w:val="00A33D6E"/>
    <w:rsid w:val="00A340B5"/>
    <w:rsid w:val="00A34C9C"/>
    <w:rsid w:val="00A372F7"/>
    <w:rsid w:val="00A377A8"/>
    <w:rsid w:val="00A37AD9"/>
    <w:rsid w:val="00A40F87"/>
    <w:rsid w:val="00A41B73"/>
    <w:rsid w:val="00A43DE5"/>
    <w:rsid w:val="00A4468C"/>
    <w:rsid w:val="00A50F5A"/>
    <w:rsid w:val="00A529E6"/>
    <w:rsid w:val="00A5364F"/>
    <w:rsid w:val="00A54650"/>
    <w:rsid w:val="00A547F5"/>
    <w:rsid w:val="00A54E33"/>
    <w:rsid w:val="00A56314"/>
    <w:rsid w:val="00A57007"/>
    <w:rsid w:val="00A60BDA"/>
    <w:rsid w:val="00A61E7E"/>
    <w:rsid w:val="00A61EC5"/>
    <w:rsid w:val="00A63A4F"/>
    <w:rsid w:val="00A65B44"/>
    <w:rsid w:val="00A702E7"/>
    <w:rsid w:val="00A7069E"/>
    <w:rsid w:val="00A712DC"/>
    <w:rsid w:val="00A71738"/>
    <w:rsid w:val="00A7214E"/>
    <w:rsid w:val="00A730F9"/>
    <w:rsid w:val="00A739E7"/>
    <w:rsid w:val="00A749DE"/>
    <w:rsid w:val="00A800D1"/>
    <w:rsid w:val="00A80FCA"/>
    <w:rsid w:val="00A81E6E"/>
    <w:rsid w:val="00A84602"/>
    <w:rsid w:val="00A861CD"/>
    <w:rsid w:val="00A862C3"/>
    <w:rsid w:val="00A87A93"/>
    <w:rsid w:val="00A87E59"/>
    <w:rsid w:val="00A90150"/>
    <w:rsid w:val="00A908A7"/>
    <w:rsid w:val="00A94738"/>
    <w:rsid w:val="00A95D1D"/>
    <w:rsid w:val="00AA22B4"/>
    <w:rsid w:val="00AA2700"/>
    <w:rsid w:val="00AA2882"/>
    <w:rsid w:val="00AA57A0"/>
    <w:rsid w:val="00AA6B80"/>
    <w:rsid w:val="00AA6FFD"/>
    <w:rsid w:val="00AB0D44"/>
    <w:rsid w:val="00AB1183"/>
    <w:rsid w:val="00AB37DF"/>
    <w:rsid w:val="00AB3B7A"/>
    <w:rsid w:val="00AB47FB"/>
    <w:rsid w:val="00AB7244"/>
    <w:rsid w:val="00AB77D8"/>
    <w:rsid w:val="00AC09DD"/>
    <w:rsid w:val="00AC3D63"/>
    <w:rsid w:val="00AC5B48"/>
    <w:rsid w:val="00AC635F"/>
    <w:rsid w:val="00AC67EB"/>
    <w:rsid w:val="00AD24C3"/>
    <w:rsid w:val="00AD392F"/>
    <w:rsid w:val="00AD53D4"/>
    <w:rsid w:val="00AE201E"/>
    <w:rsid w:val="00AE33E1"/>
    <w:rsid w:val="00AE3430"/>
    <w:rsid w:val="00AE66CE"/>
    <w:rsid w:val="00AF08CB"/>
    <w:rsid w:val="00AF2DE8"/>
    <w:rsid w:val="00AF3AED"/>
    <w:rsid w:val="00AF6910"/>
    <w:rsid w:val="00B0294F"/>
    <w:rsid w:val="00B061E3"/>
    <w:rsid w:val="00B06EA8"/>
    <w:rsid w:val="00B07113"/>
    <w:rsid w:val="00B07258"/>
    <w:rsid w:val="00B10B3E"/>
    <w:rsid w:val="00B11F5C"/>
    <w:rsid w:val="00B131EA"/>
    <w:rsid w:val="00B13B27"/>
    <w:rsid w:val="00B1512D"/>
    <w:rsid w:val="00B15472"/>
    <w:rsid w:val="00B17049"/>
    <w:rsid w:val="00B20B52"/>
    <w:rsid w:val="00B20E1F"/>
    <w:rsid w:val="00B22B40"/>
    <w:rsid w:val="00B2576C"/>
    <w:rsid w:val="00B25EBF"/>
    <w:rsid w:val="00B25F0C"/>
    <w:rsid w:val="00B30656"/>
    <w:rsid w:val="00B34656"/>
    <w:rsid w:val="00B34C0D"/>
    <w:rsid w:val="00B401B5"/>
    <w:rsid w:val="00B40950"/>
    <w:rsid w:val="00B40BAD"/>
    <w:rsid w:val="00B41D2A"/>
    <w:rsid w:val="00B42B6A"/>
    <w:rsid w:val="00B42DBE"/>
    <w:rsid w:val="00B42F90"/>
    <w:rsid w:val="00B4564E"/>
    <w:rsid w:val="00B46B00"/>
    <w:rsid w:val="00B46F81"/>
    <w:rsid w:val="00B47451"/>
    <w:rsid w:val="00B537CC"/>
    <w:rsid w:val="00B5658F"/>
    <w:rsid w:val="00B60281"/>
    <w:rsid w:val="00B63FE3"/>
    <w:rsid w:val="00B642CD"/>
    <w:rsid w:val="00B6541E"/>
    <w:rsid w:val="00B65974"/>
    <w:rsid w:val="00B67E4C"/>
    <w:rsid w:val="00B70B89"/>
    <w:rsid w:val="00B70FAC"/>
    <w:rsid w:val="00B73310"/>
    <w:rsid w:val="00B7799F"/>
    <w:rsid w:val="00B80133"/>
    <w:rsid w:val="00B80F01"/>
    <w:rsid w:val="00B828A5"/>
    <w:rsid w:val="00B82908"/>
    <w:rsid w:val="00B836BA"/>
    <w:rsid w:val="00B837CA"/>
    <w:rsid w:val="00B84153"/>
    <w:rsid w:val="00B85EEB"/>
    <w:rsid w:val="00B85F35"/>
    <w:rsid w:val="00B87973"/>
    <w:rsid w:val="00B91183"/>
    <w:rsid w:val="00B92866"/>
    <w:rsid w:val="00B963FE"/>
    <w:rsid w:val="00B964AC"/>
    <w:rsid w:val="00B96EC4"/>
    <w:rsid w:val="00B97D1F"/>
    <w:rsid w:val="00BA01EE"/>
    <w:rsid w:val="00BA1C71"/>
    <w:rsid w:val="00BA260E"/>
    <w:rsid w:val="00BA28E6"/>
    <w:rsid w:val="00BA3882"/>
    <w:rsid w:val="00BA3FF4"/>
    <w:rsid w:val="00BA58D9"/>
    <w:rsid w:val="00BA5A59"/>
    <w:rsid w:val="00BA7595"/>
    <w:rsid w:val="00BB1331"/>
    <w:rsid w:val="00BB1912"/>
    <w:rsid w:val="00BB1C74"/>
    <w:rsid w:val="00BB5567"/>
    <w:rsid w:val="00BB5CFA"/>
    <w:rsid w:val="00BC2B62"/>
    <w:rsid w:val="00BC46CC"/>
    <w:rsid w:val="00BD0746"/>
    <w:rsid w:val="00BD1B85"/>
    <w:rsid w:val="00BD2A14"/>
    <w:rsid w:val="00BD3AC4"/>
    <w:rsid w:val="00BD6C7A"/>
    <w:rsid w:val="00BE16E2"/>
    <w:rsid w:val="00BE6B85"/>
    <w:rsid w:val="00BE754B"/>
    <w:rsid w:val="00BE7E39"/>
    <w:rsid w:val="00BF17A3"/>
    <w:rsid w:val="00BF2767"/>
    <w:rsid w:val="00BF365D"/>
    <w:rsid w:val="00BF4D93"/>
    <w:rsid w:val="00BF5854"/>
    <w:rsid w:val="00BF5A97"/>
    <w:rsid w:val="00BF7C7C"/>
    <w:rsid w:val="00C01823"/>
    <w:rsid w:val="00C01D59"/>
    <w:rsid w:val="00C025CA"/>
    <w:rsid w:val="00C027E8"/>
    <w:rsid w:val="00C03725"/>
    <w:rsid w:val="00C03DD7"/>
    <w:rsid w:val="00C04D6E"/>
    <w:rsid w:val="00C07D8F"/>
    <w:rsid w:val="00C11B85"/>
    <w:rsid w:val="00C17DB3"/>
    <w:rsid w:val="00C20D7C"/>
    <w:rsid w:val="00C22694"/>
    <w:rsid w:val="00C342EE"/>
    <w:rsid w:val="00C34840"/>
    <w:rsid w:val="00C37330"/>
    <w:rsid w:val="00C41E65"/>
    <w:rsid w:val="00C42DB6"/>
    <w:rsid w:val="00C43017"/>
    <w:rsid w:val="00C436B1"/>
    <w:rsid w:val="00C438F5"/>
    <w:rsid w:val="00C43F0E"/>
    <w:rsid w:val="00C46C33"/>
    <w:rsid w:val="00C47315"/>
    <w:rsid w:val="00C475DA"/>
    <w:rsid w:val="00C50E9D"/>
    <w:rsid w:val="00C54CB7"/>
    <w:rsid w:val="00C55E5E"/>
    <w:rsid w:val="00C55FFF"/>
    <w:rsid w:val="00C56615"/>
    <w:rsid w:val="00C6076A"/>
    <w:rsid w:val="00C61493"/>
    <w:rsid w:val="00C62A5A"/>
    <w:rsid w:val="00C6318C"/>
    <w:rsid w:val="00C64DE1"/>
    <w:rsid w:val="00C6771E"/>
    <w:rsid w:val="00C70551"/>
    <w:rsid w:val="00C746A4"/>
    <w:rsid w:val="00C76973"/>
    <w:rsid w:val="00C80C5C"/>
    <w:rsid w:val="00C8106E"/>
    <w:rsid w:val="00C81AEA"/>
    <w:rsid w:val="00C84477"/>
    <w:rsid w:val="00C852AB"/>
    <w:rsid w:val="00C86E20"/>
    <w:rsid w:val="00C87BBD"/>
    <w:rsid w:val="00C96634"/>
    <w:rsid w:val="00CA11F1"/>
    <w:rsid w:val="00CA2523"/>
    <w:rsid w:val="00CA2B23"/>
    <w:rsid w:val="00CA3FD5"/>
    <w:rsid w:val="00CA6A74"/>
    <w:rsid w:val="00CB018D"/>
    <w:rsid w:val="00CB1F07"/>
    <w:rsid w:val="00CB47AD"/>
    <w:rsid w:val="00CB6E16"/>
    <w:rsid w:val="00CB773B"/>
    <w:rsid w:val="00CB7E92"/>
    <w:rsid w:val="00CC3CDA"/>
    <w:rsid w:val="00CC65C9"/>
    <w:rsid w:val="00CC6DCC"/>
    <w:rsid w:val="00CD08E4"/>
    <w:rsid w:val="00CD3758"/>
    <w:rsid w:val="00CD3BF2"/>
    <w:rsid w:val="00CD4486"/>
    <w:rsid w:val="00CD48B1"/>
    <w:rsid w:val="00CE19B2"/>
    <w:rsid w:val="00CE1BF8"/>
    <w:rsid w:val="00CE3837"/>
    <w:rsid w:val="00CE5840"/>
    <w:rsid w:val="00CE6569"/>
    <w:rsid w:val="00CF0B42"/>
    <w:rsid w:val="00CF340B"/>
    <w:rsid w:val="00CF3852"/>
    <w:rsid w:val="00CF4ECA"/>
    <w:rsid w:val="00CF5818"/>
    <w:rsid w:val="00CF7E16"/>
    <w:rsid w:val="00D01918"/>
    <w:rsid w:val="00D02104"/>
    <w:rsid w:val="00D05073"/>
    <w:rsid w:val="00D06202"/>
    <w:rsid w:val="00D07406"/>
    <w:rsid w:val="00D11207"/>
    <w:rsid w:val="00D1245A"/>
    <w:rsid w:val="00D124C0"/>
    <w:rsid w:val="00D12C38"/>
    <w:rsid w:val="00D15088"/>
    <w:rsid w:val="00D16541"/>
    <w:rsid w:val="00D16CE6"/>
    <w:rsid w:val="00D17786"/>
    <w:rsid w:val="00D2093A"/>
    <w:rsid w:val="00D21B33"/>
    <w:rsid w:val="00D22276"/>
    <w:rsid w:val="00D22366"/>
    <w:rsid w:val="00D2561C"/>
    <w:rsid w:val="00D25F78"/>
    <w:rsid w:val="00D263B7"/>
    <w:rsid w:val="00D274A6"/>
    <w:rsid w:val="00D278A1"/>
    <w:rsid w:val="00D27A37"/>
    <w:rsid w:val="00D27FB8"/>
    <w:rsid w:val="00D3274E"/>
    <w:rsid w:val="00D32A59"/>
    <w:rsid w:val="00D32D25"/>
    <w:rsid w:val="00D34C91"/>
    <w:rsid w:val="00D3504B"/>
    <w:rsid w:val="00D41615"/>
    <w:rsid w:val="00D424B2"/>
    <w:rsid w:val="00D43359"/>
    <w:rsid w:val="00D4377A"/>
    <w:rsid w:val="00D448E8"/>
    <w:rsid w:val="00D510FE"/>
    <w:rsid w:val="00D51A69"/>
    <w:rsid w:val="00D526B7"/>
    <w:rsid w:val="00D53D17"/>
    <w:rsid w:val="00D53D7D"/>
    <w:rsid w:val="00D54FEB"/>
    <w:rsid w:val="00D553B8"/>
    <w:rsid w:val="00D55FE5"/>
    <w:rsid w:val="00D56A78"/>
    <w:rsid w:val="00D56AAD"/>
    <w:rsid w:val="00D6014E"/>
    <w:rsid w:val="00D60BBA"/>
    <w:rsid w:val="00D618CA"/>
    <w:rsid w:val="00D63A45"/>
    <w:rsid w:val="00D63D4E"/>
    <w:rsid w:val="00D63D50"/>
    <w:rsid w:val="00D65244"/>
    <w:rsid w:val="00D65C9E"/>
    <w:rsid w:val="00D72045"/>
    <w:rsid w:val="00D7277E"/>
    <w:rsid w:val="00D74CC0"/>
    <w:rsid w:val="00D74D53"/>
    <w:rsid w:val="00D7571B"/>
    <w:rsid w:val="00D75EDF"/>
    <w:rsid w:val="00D80F49"/>
    <w:rsid w:val="00D82CD7"/>
    <w:rsid w:val="00D83BFA"/>
    <w:rsid w:val="00D84406"/>
    <w:rsid w:val="00D9382F"/>
    <w:rsid w:val="00D939E5"/>
    <w:rsid w:val="00D94DEB"/>
    <w:rsid w:val="00D9730B"/>
    <w:rsid w:val="00D973B4"/>
    <w:rsid w:val="00D97AC0"/>
    <w:rsid w:val="00DA1B38"/>
    <w:rsid w:val="00DA30A9"/>
    <w:rsid w:val="00DA3F2E"/>
    <w:rsid w:val="00DA43D2"/>
    <w:rsid w:val="00DA55F3"/>
    <w:rsid w:val="00DA5602"/>
    <w:rsid w:val="00DA5BDE"/>
    <w:rsid w:val="00DA6013"/>
    <w:rsid w:val="00DA6CCA"/>
    <w:rsid w:val="00DA7288"/>
    <w:rsid w:val="00DB001B"/>
    <w:rsid w:val="00DB25FC"/>
    <w:rsid w:val="00DB34B3"/>
    <w:rsid w:val="00DB47BF"/>
    <w:rsid w:val="00DB66D1"/>
    <w:rsid w:val="00DB7757"/>
    <w:rsid w:val="00DB7F03"/>
    <w:rsid w:val="00DC081F"/>
    <w:rsid w:val="00DC11F7"/>
    <w:rsid w:val="00DC49C0"/>
    <w:rsid w:val="00DC4ECA"/>
    <w:rsid w:val="00DD0327"/>
    <w:rsid w:val="00DD09F7"/>
    <w:rsid w:val="00DD0AF9"/>
    <w:rsid w:val="00DD255A"/>
    <w:rsid w:val="00DE2786"/>
    <w:rsid w:val="00DE2920"/>
    <w:rsid w:val="00DE2F32"/>
    <w:rsid w:val="00DE30F8"/>
    <w:rsid w:val="00DE322E"/>
    <w:rsid w:val="00DE3D5C"/>
    <w:rsid w:val="00DE4CDA"/>
    <w:rsid w:val="00DE4DD1"/>
    <w:rsid w:val="00DE596E"/>
    <w:rsid w:val="00DF1FEF"/>
    <w:rsid w:val="00DF5CAA"/>
    <w:rsid w:val="00DF6E6F"/>
    <w:rsid w:val="00DF7640"/>
    <w:rsid w:val="00DF7C4F"/>
    <w:rsid w:val="00E00C9C"/>
    <w:rsid w:val="00E0445F"/>
    <w:rsid w:val="00E04AAF"/>
    <w:rsid w:val="00E04D72"/>
    <w:rsid w:val="00E102C1"/>
    <w:rsid w:val="00E102FD"/>
    <w:rsid w:val="00E11B74"/>
    <w:rsid w:val="00E130AE"/>
    <w:rsid w:val="00E16C36"/>
    <w:rsid w:val="00E17E89"/>
    <w:rsid w:val="00E2233F"/>
    <w:rsid w:val="00E24047"/>
    <w:rsid w:val="00E25BD7"/>
    <w:rsid w:val="00E2789A"/>
    <w:rsid w:val="00E3120E"/>
    <w:rsid w:val="00E3208C"/>
    <w:rsid w:val="00E32850"/>
    <w:rsid w:val="00E35644"/>
    <w:rsid w:val="00E36D38"/>
    <w:rsid w:val="00E379DB"/>
    <w:rsid w:val="00E426D2"/>
    <w:rsid w:val="00E4384B"/>
    <w:rsid w:val="00E43B9B"/>
    <w:rsid w:val="00E43C5E"/>
    <w:rsid w:val="00E43E5D"/>
    <w:rsid w:val="00E45F2D"/>
    <w:rsid w:val="00E46EA8"/>
    <w:rsid w:val="00E600C5"/>
    <w:rsid w:val="00E6172A"/>
    <w:rsid w:val="00E624C5"/>
    <w:rsid w:val="00E62E87"/>
    <w:rsid w:val="00E62EB5"/>
    <w:rsid w:val="00E6747C"/>
    <w:rsid w:val="00E710F8"/>
    <w:rsid w:val="00E71475"/>
    <w:rsid w:val="00E72DF9"/>
    <w:rsid w:val="00E768ED"/>
    <w:rsid w:val="00E76E07"/>
    <w:rsid w:val="00E81AA9"/>
    <w:rsid w:val="00E82218"/>
    <w:rsid w:val="00E83CF1"/>
    <w:rsid w:val="00E845AC"/>
    <w:rsid w:val="00E84C8B"/>
    <w:rsid w:val="00E91016"/>
    <w:rsid w:val="00E91EA9"/>
    <w:rsid w:val="00E9232C"/>
    <w:rsid w:val="00E9272E"/>
    <w:rsid w:val="00E950FF"/>
    <w:rsid w:val="00E951B7"/>
    <w:rsid w:val="00E95386"/>
    <w:rsid w:val="00E95BCB"/>
    <w:rsid w:val="00E96FB7"/>
    <w:rsid w:val="00E97329"/>
    <w:rsid w:val="00E97844"/>
    <w:rsid w:val="00EA0BC6"/>
    <w:rsid w:val="00EA14C8"/>
    <w:rsid w:val="00EA5417"/>
    <w:rsid w:val="00EA6DD7"/>
    <w:rsid w:val="00EB003B"/>
    <w:rsid w:val="00EB0A04"/>
    <w:rsid w:val="00EB1E18"/>
    <w:rsid w:val="00EB242C"/>
    <w:rsid w:val="00EB387E"/>
    <w:rsid w:val="00EB3D4D"/>
    <w:rsid w:val="00EB7D35"/>
    <w:rsid w:val="00EB7F46"/>
    <w:rsid w:val="00EC0990"/>
    <w:rsid w:val="00EC145F"/>
    <w:rsid w:val="00EC219C"/>
    <w:rsid w:val="00EC3206"/>
    <w:rsid w:val="00EC3CDA"/>
    <w:rsid w:val="00EC4652"/>
    <w:rsid w:val="00EC7719"/>
    <w:rsid w:val="00EC7D36"/>
    <w:rsid w:val="00ED03D4"/>
    <w:rsid w:val="00ED182E"/>
    <w:rsid w:val="00ED1FD5"/>
    <w:rsid w:val="00ED4FCE"/>
    <w:rsid w:val="00EE1757"/>
    <w:rsid w:val="00EE34F4"/>
    <w:rsid w:val="00EE4380"/>
    <w:rsid w:val="00EE4B85"/>
    <w:rsid w:val="00EE6467"/>
    <w:rsid w:val="00EF3297"/>
    <w:rsid w:val="00EF4EAA"/>
    <w:rsid w:val="00F00D33"/>
    <w:rsid w:val="00F0142C"/>
    <w:rsid w:val="00F01950"/>
    <w:rsid w:val="00F0301F"/>
    <w:rsid w:val="00F03492"/>
    <w:rsid w:val="00F055D5"/>
    <w:rsid w:val="00F05D3A"/>
    <w:rsid w:val="00F10676"/>
    <w:rsid w:val="00F1103A"/>
    <w:rsid w:val="00F12179"/>
    <w:rsid w:val="00F142BA"/>
    <w:rsid w:val="00F16671"/>
    <w:rsid w:val="00F20557"/>
    <w:rsid w:val="00F227EB"/>
    <w:rsid w:val="00F254BA"/>
    <w:rsid w:val="00F26D1A"/>
    <w:rsid w:val="00F306B0"/>
    <w:rsid w:val="00F32E71"/>
    <w:rsid w:val="00F370DA"/>
    <w:rsid w:val="00F372C6"/>
    <w:rsid w:val="00F43976"/>
    <w:rsid w:val="00F45F3A"/>
    <w:rsid w:val="00F45FCF"/>
    <w:rsid w:val="00F47444"/>
    <w:rsid w:val="00F475DA"/>
    <w:rsid w:val="00F5266F"/>
    <w:rsid w:val="00F55338"/>
    <w:rsid w:val="00F553B8"/>
    <w:rsid w:val="00F56BA7"/>
    <w:rsid w:val="00F61AE8"/>
    <w:rsid w:val="00F64D18"/>
    <w:rsid w:val="00F67075"/>
    <w:rsid w:val="00F6757D"/>
    <w:rsid w:val="00F67D1B"/>
    <w:rsid w:val="00F67F70"/>
    <w:rsid w:val="00F7033A"/>
    <w:rsid w:val="00F71154"/>
    <w:rsid w:val="00F7133B"/>
    <w:rsid w:val="00F72229"/>
    <w:rsid w:val="00F74435"/>
    <w:rsid w:val="00F771D9"/>
    <w:rsid w:val="00F82E22"/>
    <w:rsid w:val="00F84446"/>
    <w:rsid w:val="00F851B0"/>
    <w:rsid w:val="00F8583A"/>
    <w:rsid w:val="00F85CF5"/>
    <w:rsid w:val="00F85FE5"/>
    <w:rsid w:val="00F86056"/>
    <w:rsid w:val="00F86D27"/>
    <w:rsid w:val="00F901CD"/>
    <w:rsid w:val="00F91C9F"/>
    <w:rsid w:val="00F92F48"/>
    <w:rsid w:val="00F93920"/>
    <w:rsid w:val="00F963EE"/>
    <w:rsid w:val="00FA0969"/>
    <w:rsid w:val="00FA1435"/>
    <w:rsid w:val="00FA23E6"/>
    <w:rsid w:val="00FB1921"/>
    <w:rsid w:val="00FB2471"/>
    <w:rsid w:val="00FB346F"/>
    <w:rsid w:val="00FB4151"/>
    <w:rsid w:val="00FC6447"/>
    <w:rsid w:val="00FC75F8"/>
    <w:rsid w:val="00FC7C64"/>
    <w:rsid w:val="00FD0116"/>
    <w:rsid w:val="00FD0BBB"/>
    <w:rsid w:val="00FD14B8"/>
    <w:rsid w:val="00FD1947"/>
    <w:rsid w:val="00FD21AF"/>
    <w:rsid w:val="00FD24F7"/>
    <w:rsid w:val="00FE0A97"/>
    <w:rsid w:val="00FE18ED"/>
    <w:rsid w:val="00FE1E7D"/>
    <w:rsid w:val="00FE1F62"/>
    <w:rsid w:val="00FE54C5"/>
    <w:rsid w:val="00FE71B4"/>
    <w:rsid w:val="00FE7F2F"/>
    <w:rsid w:val="00FF5055"/>
    <w:rsid w:val="00FF5D35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297E8"/>
  <w15:chartTrackingRefBased/>
  <w15:docId w15:val="{4AC89A66-3482-FB4A-A6F8-EB3F7B9C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4D"/>
    <w:pPr>
      <w:spacing w:after="240" w:line="26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E87"/>
    <w:pPr>
      <w:spacing w:after="0"/>
      <w:outlineLvl w:val="0"/>
    </w:pPr>
    <w:rPr>
      <w:rFonts w:asciiTheme="majorHAnsi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335B"/>
    <w:pPr>
      <w:spacing w:after="0"/>
      <w:outlineLvl w:val="1"/>
    </w:pPr>
    <w:rPr>
      <w:rFonts w:asciiTheme="majorHAnsi" w:hAnsiTheme="majorHAnsi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917749"/>
    <w:pPr>
      <w:outlineLvl w:val="2"/>
    </w:pPr>
    <w:rPr>
      <w:rFonts w:ascii="Graphik Regular" w:hAnsi="Graphik Regular"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1C49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andendash">
    <w:name w:val="Bullet and en dash_"/>
    <w:uiPriority w:val="99"/>
    <w:rsid w:val="007E596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21198"/>
    <w:pPr>
      <w:tabs>
        <w:tab w:val="center" w:pos="4513"/>
        <w:tab w:val="right" w:pos="9026"/>
      </w:tabs>
      <w:spacing w:after="0" w:line="240" w:lineRule="auto"/>
    </w:pPr>
    <w:rPr>
      <w:sz w:val="10"/>
    </w:rPr>
  </w:style>
  <w:style w:type="character" w:customStyle="1" w:styleId="HeaderChar">
    <w:name w:val="Header Char"/>
    <w:basedOn w:val="DefaultParagraphFont"/>
    <w:link w:val="Header"/>
    <w:uiPriority w:val="99"/>
    <w:rsid w:val="00721198"/>
    <w:rPr>
      <w:sz w:val="10"/>
    </w:rPr>
  </w:style>
  <w:style w:type="paragraph" w:styleId="Footer">
    <w:name w:val="footer"/>
    <w:basedOn w:val="Normal"/>
    <w:link w:val="FooterChar"/>
    <w:uiPriority w:val="99"/>
    <w:unhideWhenUsed/>
    <w:rsid w:val="00716A5B"/>
    <w:pPr>
      <w:spacing w:after="0" w:line="240" w:lineRule="auto"/>
    </w:pPr>
    <w:rPr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16A5B"/>
    <w:rPr>
      <w:color w:val="000000" w:themeColor="text1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1E4C05"/>
  </w:style>
  <w:style w:type="paragraph" w:customStyle="1" w:styleId="DDMonthYYYY">
    <w:name w:val="DD Month YYYY_"/>
    <w:basedOn w:val="Normal"/>
    <w:qFormat/>
    <w:rsid w:val="00F553B8"/>
    <w:pPr>
      <w:spacing w:before="400" w:after="400"/>
    </w:pPr>
  </w:style>
  <w:style w:type="paragraph" w:customStyle="1" w:styleId="SignoffName">
    <w:name w:val="Sign off: Name_"/>
    <w:basedOn w:val="Normal"/>
    <w:qFormat/>
    <w:rsid w:val="001F282B"/>
    <w:pPr>
      <w:spacing w:after="0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772E87"/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rsid w:val="00FA1435"/>
    <w:pPr>
      <w:ind w:left="720"/>
      <w:contextualSpacing/>
    </w:pPr>
  </w:style>
  <w:style w:type="table" w:customStyle="1" w:styleId="Tecknuovo-Table">
    <w:name w:val="Tecknuovo-Table_"/>
    <w:basedOn w:val="TableNormal"/>
    <w:uiPriority w:val="99"/>
    <w:rsid w:val="003F1365"/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tcMar>
        <w:top w:w="28" w:type="dxa"/>
        <w:bottom w:w="45" w:type="dxa"/>
      </w:tcMar>
    </w:tcPr>
    <w:tblStylePr w:type="firstRow">
      <w:rPr>
        <w:rFonts w:ascii="GRAPHIK-MEDIUM" w:hAnsi="GRAPHIK-MEDIUM"/>
        <w:b w:val="0"/>
        <w:i w:val="0"/>
        <w:color w:val="FFFFFF" w:themeColor="background1"/>
      </w:rPr>
      <w:tblPr/>
      <w:tcPr>
        <w:shd w:val="clear" w:color="auto" w:fill="FF412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1335B"/>
    <w:rPr>
      <w:rFonts w:asciiTheme="majorHAnsi" w:hAnsiTheme="majorHAns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17749"/>
    <w:rPr>
      <w:rFonts w:ascii="Graphik Regular" w:hAnsi="Graphik Regular"/>
      <w:i/>
      <w:i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49"/>
    <w:rPr>
      <w:rFonts w:eastAsiaTheme="majorEastAsia" w:cstheme="majorBidi"/>
      <w:iCs/>
      <w:color w:val="000000" w:themeColor="text1"/>
      <w:sz w:val="22"/>
    </w:rPr>
  </w:style>
  <w:style w:type="paragraph" w:customStyle="1" w:styleId="Subject">
    <w:name w:val="Subject_"/>
    <w:basedOn w:val="Heading1"/>
    <w:qFormat/>
    <w:rsid w:val="00772E87"/>
    <w:pPr>
      <w:spacing w:after="240"/>
    </w:pPr>
  </w:style>
  <w:style w:type="numbering" w:customStyle="1" w:styleId="CurrentList1">
    <w:name w:val="Current List1"/>
    <w:uiPriority w:val="99"/>
    <w:rsid w:val="00215FDB"/>
    <w:pPr>
      <w:numPr>
        <w:numId w:val="4"/>
      </w:numPr>
    </w:pPr>
  </w:style>
  <w:style w:type="paragraph" w:customStyle="1" w:styleId="NormalBulletLevel1noparaspacing">
    <w:name w:val="Normal: Bullet Level 1 no para spacing_"/>
    <w:basedOn w:val="NormalBulletLevel1withparaspacing"/>
    <w:qFormat/>
    <w:rsid w:val="009557E9"/>
    <w:pPr>
      <w:spacing w:after="0"/>
    </w:pPr>
  </w:style>
  <w:style w:type="numbering" w:customStyle="1" w:styleId="CurrentList2">
    <w:name w:val="Current List2"/>
    <w:uiPriority w:val="99"/>
    <w:rsid w:val="000B2CA7"/>
    <w:pPr>
      <w:numPr>
        <w:numId w:val="6"/>
      </w:numPr>
    </w:pPr>
  </w:style>
  <w:style w:type="numbering" w:customStyle="1" w:styleId="CurrentList6">
    <w:name w:val="Current List6"/>
    <w:uiPriority w:val="99"/>
    <w:rsid w:val="0009075E"/>
    <w:pPr>
      <w:numPr>
        <w:numId w:val="12"/>
      </w:numPr>
    </w:pPr>
  </w:style>
  <w:style w:type="numbering" w:customStyle="1" w:styleId="CurrentList3">
    <w:name w:val="Current List3"/>
    <w:uiPriority w:val="99"/>
    <w:rsid w:val="00CA2B23"/>
    <w:pPr>
      <w:numPr>
        <w:numId w:val="9"/>
      </w:numPr>
    </w:pPr>
  </w:style>
  <w:style w:type="numbering" w:customStyle="1" w:styleId="CurrentList4">
    <w:name w:val="Current List4"/>
    <w:uiPriority w:val="99"/>
    <w:rsid w:val="00CA2B23"/>
    <w:pPr>
      <w:numPr>
        <w:numId w:val="10"/>
      </w:numPr>
    </w:pPr>
  </w:style>
  <w:style w:type="numbering" w:customStyle="1" w:styleId="CurrentList5">
    <w:name w:val="Current List5"/>
    <w:uiPriority w:val="99"/>
    <w:rsid w:val="007A4F7D"/>
    <w:pPr>
      <w:numPr>
        <w:numId w:val="11"/>
      </w:numPr>
    </w:pPr>
  </w:style>
  <w:style w:type="numbering" w:customStyle="1" w:styleId="CurrentList7">
    <w:name w:val="Current List7"/>
    <w:uiPriority w:val="99"/>
    <w:rsid w:val="00615B7A"/>
    <w:pPr>
      <w:numPr>
        <w:numId w:val="14"/>
      </w:numPr>
    </w:pPr>
  </w:style>
  <w:style w:type="numbering" w:customStyle="1" w:styleId="CurrentList8">
    <w:name w:val="Current List8"/>
    <w:uiPriority w:val="99"/>
    <w:rsid w:val="00891081"/>
    <w:pPr>
      <w:numPr>
        <w:numId w:val="15"/>
      </w:numPr>
    </w:pPr>
  </w:style>
  <w:style w:type="numbering" w:customStyle="1" w:styleId="CurrentList9">
    <w:name w:val="Current List9"/>
    <w:uiPriority w:val="99"/>
    <w:rsid w:val="00A54650"/>
    <w:pPr>
      <w:numPr>
        <w:numId w:val="16"/>
      </w:numPr>
    </w:pPr>
  </w:style>
  <w:style w:type="paragraph" w:customStyle="1" w:styleId="NormalBulletLevel2noparaspacing">
    <w:name w:val="Normal: Bullet Level 2 no para spacing_"/>
    <w:basedOn w:val="NormalBulletLevel2withparaspacing"/>
    <w:qFormat/>
    <w:rsid w:val="007C5AC9"/>
    <w:pPr>
      <w:spacing w:after="0"/>
    </w:pPr>
  </w:style>
  <w:style w:type="numbering" w:customStyle="1" w:styleId="CurrentList10">
    <w:name w:val="Current List10"/>
    <w:uiPriority w:val="99"/>
    <w:rsid w:val="00915077"/>
    <w:pPr>
      <w:numPr>
        <w:numId w:val="17"/>
      </w:numPr>
    </w:pPr>
  </w:style>
  <w:style w:type="paragraph" w:customStyle="1" w:styleId="NormalBulletLevel3noparaspacing">
    <w:name w:val="Normal: Bullet Level 3 no para spacing_"/>
    <w:basedOn w:val="NormalBulletLevel3withparaspacing"/>
    <w:qFormat/>
    <w:rsid w:val="0071466F"/>
    <w:pPr>
      <w:spacing w:after="0"/>
    </w:pPr>
  </w:style>
  <w:style w:type="table" w:styleId="TableGrid">
    <w:name w:val="Table Grid"/>
    <w:basedOn w:val="TableNormal"/>
    <w:uiPriority w:val="39"/>
    <w:rsid w:val="00E0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cknuovo-Highlight-Table">
    <w:name w:val="Tecknuovo-Highlight-Table_"/>
    <w:basedOn w:val="TableNormal"/>
    <w:uiPriority w:val="99"/>
    <w:rsid w:val="000660C2"/>
    <w:tblPr>
      <w:tblBorders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FFEEEB"/>
      <w:tcMar>
        <w:top w:w="198" w:type="dxa"/>
        <w:left w:w="284" w:type="dxa"/>
        <w:bottom w:w="227" w:type="dxa"/>
        <w:right w:w="284" w:type="dxa"/>
      </w:tcMar>
    </w:tcPr>
    <w:tblStylePr w:type="firstRow">
      <w:rPr>
        <w:rFonts w:ascii="GRAPHIK-MEDIUM" w:hAnsi="GRAPHIK-MEDIUM"/>
        <w:b w:val="0"/>
        <w:i w:val="0"/>
        <w:color w:val="FFFFFF" w:themeColor="background1"/>
      </w:rPr>
      <w:tblPr/>
      <w:tcPr>
        <w:shd w:val="clear" w:color="auto" w:fill="FF4123"/>
      </w:tcPr>
    </w:tblStylePr>
  </w:style>
  <w:style w:type="table" w:styleId="TableGridLight">
    <w:name w:val="Grid Table Light"/>
    <w:basedOn w:val="TableNormal"/>
    <w:uiPriority w:val="40"/>
    <w:rsid w:val="00410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BulletLevel1withparaspacing">
    <w:name w:val="Normal: Bullet Level 1_with para spacing_"/>
    <w:basedOn w:val="Normal"/>
    <w:qFormat/>
    <w:rsid w:val="00FE7F2F"/>
    <w:pPr>
      <w:numPr>
        <w:numId w:val="18"/>
      </w:numPr>
    </w:pPr>
  </w:style>
  <w:style w:type="paragraph" w:customStyle="1" w:styleId="NormalBulletLevel2withparaspacing">
    <w:name w:val="Normal: Bullet Level 2_with para spacing_"/>
    <w:basedOn w:val="NormalBulletLevel1withparaspacing"/>
    <w:qFormat/>
    <w:rsid w:val="00913141"/>
    <w:pPr>
      <w:numPr>
        <w:ilvl w:val="1"/>
      </w:numPr>
      <w:ind w:left="397" w:hanging="227"/>
    </w:pPr>
  </w:style>
  <w:style w:type="numbering" w:customStyle="1" w:styleId="CurrentList11">
    <w:name w:val="Current List11"/>
    <w:uiPriority w:val="99"/>
    <w:rsid w:val="00F93920"/>
    <w:pPr>
      <w:numPr>
        <w:numId w:val="19"/>
      </w:numPr>
    </w:pPr>
  </w:style>
  <w:style w:type="paragraph" w:customStyle="1" w:styleId="NormalBulletLevel3withparaspacing">
    <w:name w:val="Normal: Bullet Level 3_with para spacing_"/>
    <w:basedOn w:val="NormalBulletLevel1withparaspacing"/>
    <w:qFormat/>
    <w:rsid w:val="00A15485"/>
    <w:pPr>
      <w:numPr>
        <w:ilvl w:val="2"/>
      </w:numPr>
      <w:ind w:left="624" w:hanging="227"/>
    </w:pPr>
  </w:style>
  <w:style w:type="paragraph" w:customStyle="1" w:styleId="NormalNospacing">
    <w:name w:val="Normal: No spacing_"/>
    <w:basedOn w:val="Normal"/>
    <w:qFormat/>
    <w:rsid w:val="00D553B8"/>
    <w:pPr>
      <w:spacing w:after="0"/>
    </w:pPr>
  </w:style>
  <w:style w:type="numbering" w:customStyle="1" w:styleId="CurrentList12">
    <w:name w:val="Current List12"/>
    <w:uiPriority w:val="99"/>
    <w:rsid w:val="00FE7F2F"/>
    <w:pPr>
      <w:numPr>
        <w:numId w:val="20"/>
      </w:numPr>
    </w:pPr>
  </w:style>
  <w:style w:type="paragraph" w:customStyle="1" w:styleId="NormalNumberedlistwithparaspacing">
    <w:name w:val="Normal: Numbered list_with para spacing"/>
    <w:basedOn w:val="NormalBulletLevel1withparaspacing"/>
    <w:qFormat/>
    <w:rsid w:val="002B33F5"/>
    <w:pPr>
      <w:numPr>
        <w:numId w:val="22"/>
      </w:numPr>
    </w:pPr>
  </w:style>
  <w:style w:type="paragraph" w:customStyle="1" w:styleId="NormalNumberedlistnoparaspacing">
    <w:name w:val="Normal: Numbered list no para spacing"/>
    <w:basedOn w:val="NormalBulletLevel1noparaspacing"/>
    <w:qFormat/>
    <w:rsid w:val="002B33F5"/>
    <w:pPr>
      <w:numPr>
        <w:numId w:val="23"/>
      </w:numPr>
    </w:pPr>
  </w:style>
  <w:style w:type="paragraph" w:customStyle="1" w:styleId="my-2">
    <w:name w:val="my-2"/>
    <w:basedOn w:val="Normal"/>
    <w:rsid w:val="00B6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B63FE3"/>
    <w:rPr>
      <w:b/>
      <w:bCs/>
    </w:rPr>
  </w:style>
  <w:style w:type="character" w:customStyle="1" w:styleId="apple-converted-space">
    <w:name w:val="apple-converted-space"/>
    <w:basedOn w:val="DefaultParagraphFont"/>
    <w:rsid w:val="000A20E0"/>
  </w:style>
  <w:style w:type="character" w:customStyle="1" w:styleId="outlook-search-highlight">
    <w:name w:val="outlook-search-highlight"/>
    <w:basedOn w:val="DefaultParagraphFont"/>
    <w:rsid w:val="000A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inkennedy/Downloads/Basic%20Headed%20Paper%20(1)%20(1).dotx" TargetMode="External"/></Relationships>
</file>

<file path=word/theme/theme1.xml><?xml version="1.0" encoding="utf-8"?>
<a:theme xmlns:a="http://schemas.openxmlformats.org/drawingml/2006/main" name="Theme1">
  <a:themeElements>
    <a:clrScheme name="Custom 7">
      <a:dk1>
        <a:srgbClr val="000000"/>
      </a:dk1>
      <a:lt1>
        <a:srgbClr val="FFFFFF"/>
      </a:lt1>
      <a:dk2>
        <a:srgbClr val="00C8E1"/>
      </a:dk2>
      <a:lt2>
        <a:srgbClr val="32D28C"/>
      </a:lt2>
      <a:accent1>
        <a:srgbClr val="F02800"/>
      </a:accent1>
      <a:accent2>
        <a:srgbClr val="FF6B54"/>
      </a:accent2>
      <a:accent3>
        <a:srgbClr val="FFB6AC"/>
      </a:accent3>
      <a:accent4>
        <a:srgbClr val="FF4123"/>
      </a:accent4>
      <a:accent5>
        <a:srgbClr val="FF9081"/>
      </a:accent5>
      <a:accent6>
        <a:srgbClr val="FFDAD5"/>
      </a:accent6>
      <a:hlink>
        <a:srgbClr val="FF4123"/>
      </a:hlink>
      <a:folHlink>
        <a:srgbClr val="FF4123"/>
      </a:folHlink>
    </a:clrScheme>
    <a:fontScheme name="Graphik">
      <a:majorFont>
        <a:latin typeface="Graphik-Semibold"/>
        <a:ea typeface=""/>
        <a:cs typeface=""/>
      </a:majorFont>
      <a:minorFont>
        <a:latin typeface="Graph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4123"/>
        </a:solidFill>
        <a:ln>
          <a:noFill/>
        </a:ln>
      </a:spPr>
      <a:bodyPr rtlCol="0" anchor="ctr"/>
      <a:lstStyle>
        <a:defPPr algn="ctr">
          <a:defRPr sz="1300" b="1" dirty="0" err="1" smtClean="0">
            <a:latin typeface="Cy SemiBold" panose="02000000000000000000" pitchFamily="2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Tecknuovo Red">
      <a:srgbClr val="FF4123"/>
    </a:custClr>
  </a:custClrLst>
  <a:extLst>
    <a:ext uri="{05A4C25C-085E-4340-85A3-A5531E510DB2}">
      <thm15:themeFamily xmlns:thm15="http://schemas.microsoft.com/office/thememl/2012/main" name="Theme1" id="{37493FF6-51BB-974D-AB72-C5F78B19F393}" vid="{DAC44807-1C83-7646-9166-3935A001235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Headed Paper (1) (1).dotx</Template>
  <TotalTime>53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Kennedy</dc:creator>
  <cp:keywords/>
  <dc:description/>
  <cp:lastModifiedBy>Ahmed Masood</cp:lastModifiedBy>
  <cp:revision>6</cp:revision>
  <cp:lastPrinted>2022-01-14T18:06:00Z</cp:lastPrinted>
  <dcterms:created xsi:type="dcterms:W3CDTF">2025-08-27T13:00:00Z</dcterms:created>
  <dcterms:modified xsi:type="dcterms:W3CDTF">2025-08-27T14:04:00Z</dcterms:modified>
</cp:coreProperties>
</file>